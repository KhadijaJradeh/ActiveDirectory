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7FCA" w:rsidRDefault="00944EFE">
      <w:pPr>
        <w:pStyle w:val="Title"/>
      </w:pPr>
      <w:r>
        <w:t>Active Directory Using Windows Server</w:t>
      </w:r>
    </w:p>
    <w:p w:rsidR="001E7FCA" w:rsidRDefault="00BA580E" w:rsidP="00BA580E">
      <w:pPr>
        <w:pStyle w:val="Heading1"/>
        <w:numPr>
          <w:ilvl w:val="0"/>
          <w:numId w:val="0"/>
        </w:numPr>
      </w:pPr>
      <w:r>
        <w:t>What is an active directory?</w:t>
      </w:r>
    </w:p>
    <w:p w:rsidR="00BA580E" w:rsidRDefault="00BA580E" w:rsidP="00BA580E">
      <w:r w:rsidRPr="00BA580E">
        <w:t>Active Directory is Microsoft's trademarked directory service, an integral part of the Windows 2000 architecture. Like other directory services, such as Novell Directory Services (NDS), Active Directory is a centralized and standardized system that automates network management of user data, security, and distributed resources, and enables interoperation with other directories. Active Directory is designed especially for distributed networking environments.</w:t>
      </w:r>
    </w:p>
    <w:p w:rsidR="00BA580E" w:rsidRDefault="00BA580E" w:rsidP="00BA580E">
      <w:pPr>
        <w:rPr>
          <w:b/>
          <w:sz w:val="32"/>
          <w:szCs w:val="32"/>
        </w:rPr>
      </w:pPr>
      <w:r w:rsidRPr="00BA580E">
        <w:rPr>
          <w:b/>
          <w:sz w:val="32"/>
          <w:szCs w:val="32"/>
        </w:rPr>
        <w:t>DESCRIPTION:</w:t>
      </w:r>
    </w:p>
    <w:p w:rsidR="00315706" w:rsidRDefault="00315706" w:rsidP="00BA580E">
      <w:pPr>
        <w:rPr>
          <w:b/>
          <w:sz w:val="32"/>
          <w:szCs w:val="32"/>
        </w:rPr>
      </w:pPr>
      <w:r>
        <w:rPr>
          <w:b/>
          <w:noProof/>
          <w:sz w:val="32"/>
          <w:szCs w:val="32"/>
          <w:lang w:eastAsia="en-US"/>
        </w:rPr>
        <w:drawing>
          <wp:inline distT="0" distB="0" distL="0" distR="0">
            <wp:extent cx="5943600" cy="3082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1.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082290"/>
                    </a:xfrm>
                    <a:prstGeom prst="rect">
                      <a:avLst/>
                    </a:prstGeom>
                  </pic:spPr>
                </pic:pic>
              </a:graphicData>
            </a:graphic>
          </wp:inline>
        </w:drawing>
      </w:r>
    </w:p>
    <w:p w:rsidR="00BA580E" w:rsidRDefault="00BA580E" w:rsidP="00BA580E">
      <w:r w:rsidRPr="00BA580E">
        <w:t xml:space="preserve">First of all, we create </w:t>
      </w:r>
      <w:r w:rsidR="00315706">
        <w:t xml:space="preserve">two virtual machines one for </w:t>
      </w:r>
      <w:r w:rsidRPr="00BA580E">
        <w:t>PC3 windows server 2008 and the other PC1 for windows 7.</w:t>
      </w:r>
      <w:r w:rsidRPr="00BA580E">
        <w:br/>
        <w:t xml:space="preserve">In </w:t>
      </w:r>
      <w:proofErr w:type="gramStart"/>
      <w:r w:rsidRPr="00BA580E">
        <w:t>PC1 :</w:t>
      </w:r>
      <w:proofErr w:type="gramEnd"/>
      <w:r w:rsidRPr="00BA580E">
        <w:t xml:space="preserve"> first we should Install Active directory domain service and set password for </w:t>
      </w:r>
      <w:r w:rsidR="00315706" w:rsidRPr="00BA580E">
        <w:t>it,</w:t>
      </w:r>
      <w:r w:rsidRPr="00BA580E">
        <w:t xml:space="preserve"> after running it  create an active directory domain we call it internal.example.com.</w:t>
      </w:r>
      <w:r w:rsidRPr="00BA580E">
        <w:br/>
        <w:t>After that we create two organization units (OU) one we call it administrator and the other limited user.</w:t>
      </w:r>
      <w:r w:rsidRPr="00BA580E">
        <w:br/>
        <w:t>For the first organization unit (administrator)we link it with a group policy object(GPO)  named Admin after creating it .Then we repeat the same procedure for limited user OU that we link it to GPO named limit us</w:t>
      </w:r>
      <w:r w:rsidR="00315706">
        <w:t>er</w:t>
      </w:r>
      <w:r w:rsidRPr="00BA580E">
        <w:t>.</w:t>
      </w:r>
      <w:r w:rsidR="00315706">
        <w:t xml:space="preserve"> B</w:t>
      </w:r>
      <w:r w:rsidRPr="00BA580E">
        <w:t xml:space="preserve">ut for this GPO there are some actions that the user can’t do. These actions </w:t>
      </w:r>
      <w:r w:rsidR="00315706" w:rsidRPr="00BA580E">
        <w:t>are:</w:t>
      </w:r>
      <w:r w:rsidRPr="00BA580E">
        <w:t xml:space="preserve"> no </w:t>
      </w:r>
      <w:r w:rsidR="00315706" w:rsidRPr="00BA580E">
        <w:t>install, no</w:t>
      </w:r>
      <w:r w:rsidRPr="00BA580E">
        <w:t xml:space="preserve"> right click and no </w:t>
      </w:r>
      <w:proofErr w:type="gramStart"/>
      <w:r w:rsidRPr="00BA580E">
        <w:t>cmd .</w:t>
      </w:r>
      <w:proofErr w:type="gramEnd"/>
      <w:r w:rsidRPr="00BA580E">
        <w:br/>
        <w:t>Finally after linking we create a new user for each organization unit and we set a password for it</w:t>
      </w:r>
      <w:r w:rsidR="00315706">
        <w:t>.</w:t>
      </w:r>
    </w:p>
    <w:p w:rsidR="00315706" w:rsidRPr="00BA580E" w:rsidRDefault="00315706" w:rsidP="00BA580E"/>
    <w:p w:rsidR="00BA580E" w:rsidRDefault="00315706" w:rsidP="00BA580E">
      <w:r>
        <w:t>A</w:t>
      </w:r>
      <w:r w:rsidR="0047555C">
        <w:t>fter downloading windows server2008, we have to create an active directory:</w:t>
      </w:r>
    </w:p>
    <w:p w:rsidR="0047555C" w:rsidRDefault="0047555C" w:rsidP="0047555C">
      <w:pPr>
        <w:pStyle w:val="ListParagraph"/>
        <w:numPr>
          <w:ilvl w:val="0"/>
          <w:numId w:val="13"/>
        </w:numPr>
        <w:rPr>
          <w:b/>
          <w:bCs/>
        </w:rPr>
      </w:pPr>
      <w:r w:rsidRPr="0047555C">
        <w:lastRenderedPageBreak/>
        <w:t>From the Windows </w:t>
      </w:r>
      <w:r w:rsidRPr="0047555C">
        <w:rPr>
          <w:b/>
          <w:bCs/>
        </w:rPr>
        <w:t>Start</w:t>
      </w:r>
      <w:r w:rsidRPr="0047555C">
        <w:t> menu, open </w:t>
      </w:r>
      <w:r w:rsidRPr="0047555C">
        <w:rPr>
          <w:b/>
          <w:bCs/>
        </w:rPr>
        <w:t>Admini</w:t>
      </w:r>
      <w:r>
        <w:rPr>
          <w:b/>
          <w:bCs/>
        </w:rPr>
        <w:t>strative Tools &gt; Server Manager</w:t>
      </w:r>
    </w:p>
    <w:p w:rsidR="0047555C" w:rsidRDefault="0047555C" w:rsidP="0047555C">
      <w:pPr>
        <w:pStyle w:val="ListParagraph"/>
        <w:numPr>
          <w:ilvl w:val="0"/>
          <w:numId w:val="13"/>
        </w:numPr>
        <w:rPr>
          <w:b/>
          <w:bCs/>
        </w:rPr>
      </w:pPr>
      <w:r w:rsidRPr="0047555C">
        <w:t xml:space="preserve"> In the </w:t>
      </w:r>
      <w:r w:rsidRPr="0047555C">
        <w:rPr>
          <w:b/>
          <w:bCs/>
        </w:rPr>
        <w:t>Server Summary</w:t>
      </w:r>
      <w:r w:rsidRPr="0047555C">
        <w:t> section of the Server Manager window, click </w:t>
      </w:r>
      <w:r w:rsidRPr="0047555C">
        <w:rPr>
          <w:b/>
          <w:bCs/>
        </w:rPr>
        <w:t>View Network Connections</w:t>
      </w:r>
    </w:p>
    <w:p w:rsidR="0047555C" w:rsidRDefault="0047555C" w:rsidP="0047555C">
      <w:pPr>
        <w:pStyle w:val="ListParagraph"/>
        <w:rPr>
          <w:b/>
          <w:bCs/>
        </w:rPr>
      </w:pPr>
      <w:r>
        <w:rPr>
          <w:noProof/>
          <w:lang w:eastAsia="en-US"/>
        </w:rPr>
        <w:drawing>
          <wp:inline distT="0" distB="0" distL="0" distR="0" wp14:anchorId="70EE00E1" wp14:editId="4AC14F44">
            <wp:extent cx="5943600" cy="3418840"/>
            <wp:effectExtent l="0" t="0" r="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7"/>
                    <a:srcRect l="34349" t="26700" r="16219" b="10277"/>
                    <a:stretch/>
                  </pic:blipFill>
                  <pic:spPr>
                    <a:xfrm>
                      <a:off x="0" y="0"/>
                      <a:ext cx="5943600" cy="3418840"/>
                    </a:xfrm>
                    <a:prstGeom prst="rect">
                      <a:avLst/>
                    </a:prstGeom>
                  </pic:spPr>
                </pic:pic>
              </a:graphicData>
            </a:graphic>
          </wp:inline>
        </w:drawing>
      </w:r>
    </w:p>
    <w:p w:rsidR="0047555C" w:rsidRDefault="0047555C" w:rsidP="0047555C">
      <w:pPr>
        <w:pStyle w:val="ListParagraph"/>
        <w:numPr>
          <w:ilvl w:val="0"/>
          <w:numId w:val="13"/>
        </w:numPr>
        <w:rPr>
          <w:b/>
          <w:bCs/>
        </w:rPr>
      </w:pPr>
      <w:r w:rsidRPr="0047555C">
        <w:rPr>
          <w:b/>
          <w:bCs/>
        </w:rPr>
        <w:t xml:space="preserve"> In the Network Connections window, right-click Local Area connection and select Properties.</w:t>
      </w:r>
    </w:p>
    <w:p w:rsidR="0047555C" w:rsidRDefault="0047555C" w:rsidP="0047555C">
      <w:pPr>
        <w:pStyle w:val="ListParagraph"/>
        <w:rPr>
          <w:b/>
          <w:bCs/>
        </w:rPr>
      </w:pPr>
      <w:r>
        <w:rPr>
          <w:noProof/>
          <w:lang w:eastAsia="en-US"/>
        </w:rPr>
        <w:lastRenderedPageBreak/>
        <w:drawing>
          <wp:inline distT="0" distB="0" distL="0" distR="0" wp14:anchorId="5548BED8" wp14:editId="3332564E">
            <wp:extent cx="5943600" cy="4225290"/>
            <wp:effectExtent l="38100" t="0" r="38100" b="41910"/>
            <wp:docPr id="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8"/>
                    <a:stretch>
                      <a:fillRect/>
                    </a:stretch>
                  </pic:blipFill>
                  <pic:spPr>
                    <a:xfrm>
                      <a:off x="0" y="0"/>
                      <a:ext cx="5943600" cy="4225290"/>
                    </a:xfrm>
                    <a:prstGeom prst="rect">
                      <a:avLst/>
                    </a:prstGeom>
                    <a:effectLst>
                      <a:outerShdw blurRad="50800" dist="50800" dir="5400000" algn="ctr" rotWithShape="0">
                        <a:srgbClr val="000000">
                          <a:alpha val="0"/>
                        </a:srgbClr>
                      </a:outerShdw>
                    </a:effectLst>
                  </pic:spPr>
                </pic:pic>
              </a:graphicData>
            </a:graphic>
          </wp:inline>
        </w:drawing>
      </w:r>
    </w:p>
    <w:p w:rsidR="0047555C" w:rsidRDefault="0047555C" w:rsidP="0047555C">
      <w:pPr>
        <w:pStyle w:val="ListParagraph"/>
        <w:numPr>
          <w:ilvl w:val="0"/>
          <w:numId w:val="13"/>
        </w:numPr>
        <w:rPr>
          <w:b/>
          <w:bCs/>
        </w:rPr>
      </w:pPr>
      <w:r w:rsidRPr="0047555C">
        <w:rPr>
          <w:b/>
          <w:bCs/>
        </w:rPr>
        <w:t>Select Internet Protocol Version 4, and then click Properties.</w:t>
      </w:r>
    </w:p>
    <w:p w:rsidR="0047555C" w:rsidRDefault="0047555C" w:rsidP="0047555C">
      <w:pPr>
        <w:pStyle w:val="ListParagraph"/>
        <w:numPr>
          <w:ilvl w:val="0"/>
          <w:numId w:val="13"/>
        </w:numPr>
        <w:rPr>
          <w:b/>
          <w:bCs/>
        </w:rPr>
      </w:pPr>
      <w:r w:rsidRPr="0047555C">
        <w:rPr>
          <w:b/>
          <w:bCs/>
        </w:rPr>
        <w:t>Copy the IP address that is displayed in the IP address box and paste it into the Preferred DNS serverbox. Then, click OK.</w:t>
      </w:r>
    </w:p>
    <w:p w:rsidR="0047555C" w:rsidRDefault="0047555C" w:rsidP="0047555C">
      <w:pPr>
        <w:pStyle w:val="ListParagraph"/>
        <w:numPr>
          <w:ilvl w:val="0"/>
          <w:numId w:val="13"/>
        </w:numPr>
        <w:rPr>
          <w:b/>
          <w:bCs/>
        </w:rPr>
      </w:pPr>
      <w:r w:rsidRPr="0047555C">
        <w:rPr>
          <w:b/>
          <w:bCs/>
        </w:rPr>
        <w:t>Click OK in the Properties dialog box, and close the Network Connections window</w:t>
      </w:r>
    </w:p>
    <w:p w:rsidR="0047555C" w:rsidRDefault="0047555C" w:rsidP="0047555C">
      <w:pPr>
        <w:pStyle w:val="ListParagraph"/>
        <w:rPr>
          <w:b/>
          <w:bCs/>
        </w:rPr>
      </w:pPr>
      <w:r>
        <w:rPr>
          <w:noProof/>
          <w:lang w:eastAsia="en-US"/>
        </w:rPr>
        <w:lastRenderedPageBreak/>
        <w:drawing>
          <wp:inline distT="0" distB="0" distL="0" distR="0" wp14:anchorId="0AAA8D2C" wp14:editId="4B7DF1F4">
            <wp:extent cx="5602310" cy="4906850"/>
            <wp:effectExtent l="0" t="0" r="0" b="8255"/>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9"/>
                    <a:srcRect l="34136" t="24935" r="38907" b="14686"/>
                    <a:stretch/>
                  </pic:blipFill>
                  <pic:spPr>
                    <a:xfrm>
                      <a:off x="0" y="0"/>
                      <a:ext cx="5602310" cy="4906850"/>
                    </a:xfrm>
                    <a:prstGeom prst="rect">
                      <a:avLst/>
                    </a:prstGeom>
                  </pic:spPr>
                </pic:pic>
              </a:graphicData>
            </a:graphic>
          </wp:inline>
        </w:drawing>
      </w:r>
    </w:p>
    <w:p w:rsidR="0047555C" w:rsidRDefault="0047555C" w:rsidP="0047555C">
      <w:pPr>
        <w:pStyle w:val="ListParagraph"/>
        <w:rPr>
          <w:b/>
          <w:bCs/>
        </w:rPr>
      </w:pPr>
      <w:r>
        <w:rPr>
          <w:noProof/>
          <w:lang w:eastAsia="en-US"/>
        </w:rPr>
        <w:lastRenderedPageBreak/>
        <w:drawing>
          <wp:inline distT="0" distB="0" distL="0" distR="0" wp14:anchorId="600C7860" wp14:editId="2642F78D">
            <wp:extent cx="5782614" cy="5071056"/>
            <wp:effectExtent l="0" t="0" r="889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0"/>
                    <a:srcRect l="33839" t="25796" r="36007" b="15049"/>
                    <a:stretch/>
                  </pic:blipFill>
                  <pic:spPr>
                    <a:xfrm>
                      <a:off x="0" y="0"/>
                      <a:ext cx="5782614" cy="5071056"/>
                    </a:xfrm>
                    <a:prstGeom prst="rect">
                      <a:avLst/>
                    </a:prstGeom>
                  </pic:spPr>
                </pic:pic>
              </a:graphicData>
            </a:graphic>
          </wp:inline>
        </w:drawing>
      </w:r>
    </w:p>
    <w:p w:rsidR="0047555C" w:rsidRPr="0047555C" w:rsidRDefault="0047555C" w:rsidP="0047555C">
      <w:pPr>
        <w:pStyle w:val="ListParagraph"/>
        <w:rPr>
          <w:b/>
          <w:bCs/>
        </w:rPr>
      </w:pPr>
      <w:r w:rsidRPr="0047555C">
        <w:rPr>
          <w:b/>
          <w:bCs/>
          <w:sz w:val="28"/>
          <w:szCs w:val="28"/>
        </w:rPr>
        <w:t>Add the Active Directory Domain Services Role</w:t>
      </w:r>
      <w:r w:rsidRPr="0047555C">
        <w:rPr>
          <w:b/>
          <w:bCs/>
        </w:rPr>
        <w:br/>
        <w:t xml:space="preserve">1. </w:t>
      </w:r>
      <w:r w:rsidRPr="0047555C">
        <w:rPr>
          <w:bCs/>
        </w:rPr>
        <w:t>In the Server Manager window, open the Roles directory and in the Roles Summary section, click Add Roles.</w:t>
      </w:r>
    </w:p>
    <w:p w:rsidR="0047555C" w:rsidRDefault="0047555C" w:rsidP="0047555C">
      <w:pPr>
        <w:pStyle w:val="ListParagraph"/>
        <w:rPr>
          <w:b/>
          <w:bCs/>
        </w:rPr>
      </w:pPr>
      <w:r>
        <w:rPr>
          <w:noProof/>
          <w:lang w:eastAsia="en-US"/>
        </w:rPr>
        <w:lastRenderedPageBreak/>
        <w:drawing>
          <wp:inline distT="0" distB="0" distL="0" distR="0" wp14:anchorId="0E38F49E" wp14:editId="4837BD2F">
            <wp:extent cx="5943600" cy="4378960"/>
            <wp:effectExtent l="133350" t="133350" r="133350" b="193040"/>
            <wp:docPr id="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1"/>
                    <a:srcRect l="33802" t="17239" r="16136" b="15303"/>
                    <a:stretch/>
                  </pic:blipFill>
                  <pic:spPr>
                    <a:xfrm>
                      <a:off x="0" y="0"/>
                      <a:ext cx="5943600" cy="4378960"/>
                    </a:xfrm>
                    <a:prstGeom prst="rect">
                      <a:avLst/>
                    </a:prstGeom>
                    <a:effectLst>
                      <a:glow rad="127000">
                        <a:schemeClr val="accent1">
                          <a:alpha val="47000"/>
                        </a:schemeClr>
                      </a:glow>
                      <a:outerShdw blurRad="50800" dist="50800" dir="5400000" algn="ctr" rotWithShape="0">
                        <a:srgbClr val="000000">
                          <a:alpha val="10000"/>
                        </a:srgbClr>
                      </a:outerShdw>
                    </a:effectLst>
                  </pic:spPr>
                </pic:pic>
              </a:graphicData>
            </a:graphic>
          </wp:inline>
        </w:drawing>
      </w:r>
    </w:p>
    <w:p w:rsidR="0047555C" w:rsidRDefault="0047555C" w:rsidP="0047555C">
      <w:pPr>
        <w:pStyle w:val="ListParagraph"/>
        <w:rPr>
          <w:bCs/>
        </w:rPr>
      </w:pPr>
      <w:r w:rsidRPr="0047555C">
        <w:rPr>
          <w:b/>
          <w:bCs/>
        </w:rPr>
        <w:t xml:space="preserve">2. </w:t>
      </w:r>
      <w:r w:rsidRPr="0047555C">
        <w:rPr>
          <w:bCs/>
        </w:rPr>
        <w:t>On the Before You Begin page of the Add Roles Wizard, click Next</w:t>
      </w:r>
      <w:r w:rsidRPr="0047555C">
        <w:rPr>
          <w:b/>
          <w:bCs/>
        </w:rPr>
        <w:br/>
        <w:t xml:space="preserve">3. </w:t>
      </w:r>
      <w:r w:rsidRPr="0047555C">
        <w:rPr>
          <w:bCs/>
        </w:rPr>
        <w:t xml:space="preserve">On the Select Server Roles page, select the Active Directory Domain Services check box, and then click </w:t>
      </w:r>
      <w:proofErr w:type="gramStart"/>
      <w:r w:rsidRPr="0047555C">
        <w:rPr>
          <w:bCs/>
        </w:rPr>
        <w:t>Next</w:t>
      </w:r>
      <w:proofErr w:type="gramEnd"/>
      <w:r w:rsidRPr="0047555C">
        <w:rPr>
          <w:bCs/>
        </w:rPr>
        <w:t> on this page and on the Confirmation page.</w:t>
      </w:r>
    </w:p>
    <w:p w:rsidR="0047555C" w:rsidRDefault="0047555C" w:rsidP="0047555C">
      <w:pPr>
        <w:pStyle w:val="ListParagraph"/>
        <w:rPr>
          <w:b/>
          <w:bCs/>
        </w:rPr>
      </w:pPr>
      <w:r>
        <w:rPr>
          <w:noProof/>
          <w:lang w:eastAsia="en-US"/>
        </w:rPr>
        <w:lastRenderedPageBreak/>
        <w:drawing>
          <wp:inline distT="0" distB="0" distL="0" distR="0" wp14:anchorId="27D5C9B0" wp14:editId="79A19BC0">
            <wp:extent cx="5943600" cy="3737610"/>
            <wp:effectExtent l="133350" t="133350" r="133350" b="186690"/>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2"/>
                    <a:srcRect l="33471" t="30854" r="18438" b="6695"/>
                    <a:stretch/>
                  </pic:blipFill>
                  <pic:spPr>
                    <a:xfrm>
                      <a:off x="0" y="0"/>
                      <a:ext cx="5943600" cy="3737610"/>
                    </a:xfrm>
                    <a:prstGeom prst="rect">
                      <a:avLst/>
                    </a:prstGeom>
                    <a:effectLst>
                      <a:glow rad="127000">
                        <a:schemeClr val="accent1">
                          <a:alpha val="61000"/>
                        </a:schemeClr>
                      </a:glow>
                      <a:outerShdw dist="50800" dir="5400000" algn="ctr" rotWithShape="0">
                        <a:srgbClr val="000000">
                          <a:alpha val="20000"/>
                        </a:srgbClr>
                      </a:outerShdw>
                    </a:effectLst>
                  </pic:spPr>
                </pic:pic>
              </a:graphicData>
            </a:graphic>
          </wp:inline>
        </w:drawing>
      </w:r>
    </w:p>
    <w:p w:rsidR="0047555C" w:rsidRDefault="0047555C" w:rsidP="0047555C">
      <w:pPr>
        <w:pStyle w:val="ListParagraph"/>
        <w:rPr>
          <w:bCs/>
        </w:rPr>
      </w:pPr>
      <w:r w:rsidRPr="0047555C">
        <w:rPr>
          <w:b/>
          <w:bCs/>
        </w:rPr>
        <w:t xml:space="preserve">4. </w:t>
      </w:r>
      <w:r w:rsidRPr="0047555C">
        <w:rPr>
          <w:bCs/>
        </w:rPr>
        <w:t>On the Installation Progress page, click Install</w:t>
      </w:r>
    </w:p>
    <w:p w:rsidR="00881477" w:rsidRDefault="00881477" w:rsidP="0047555C">
      <w:pPr>
        <w:pStyle w:val="ListParagraph"/>
        <w:rPr>
          <w:bCs/>
        </w:rPr>
      </w:pPr>
      <w:r>
        <w:rPr>
          <w:noProof/>
          <w:lang w:eastAsia="en-US"/>
        </w:rPr>
        <w:lastRenderedPageBreak/>
        <w:drawing>
          <wp:inline distT="0" distB="0" distL="0" distR="0" wp14:anchorId="60428976" wp14:editId="06656C58">
            <wp:extent cx="5943600" cy="4183380"/>
            <wp:effectExtent l="133350" t="133350" r="133350" b="14097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3"/>
                    <a:srcRect l="33970" t="23192" r="18105" b="14861"/>
                    <a:stretch/>
                  </pic:blipFill>
                  <pic:spPr>
                    <a:xfrm>
                      <a:off x="0" y="0"/>
                      <a:ext cx="5943600" cy="4183380"/>
                    </a:xfrm>
                    <a:prstGeom prst="rect">
                      <a:avLst/>
                    </a:prstGeom>
                    <a:effectLst>
                      <a:glow rad="127000">
                        <a:schemeClr val="accent1">
                          <a:alpha val="8000"/>
                        </a:schemeClr>
                      </a:glow>
                      <a:outerShdw blurRad="50800" dist="50800" dir="5400000" algn="ctr" rotWithShape="0">
                        <a:srgbClr val="000000">
                          <a:alpha val="0"/>
                        </a:srgbClr>
                      </a:outerShdw>
                    </a:effectLst>
                  </pic:spPr>
                </pic:pic>
              </a:graphicData>
            </a:graphic>
          </wp:inline>
        </w:drawing>
      </w:r>
    </w:p>
    <w:p w:rsidR="00881477" w:rsidRDefault="00881477" w:rsidP="0047555C">
      <w:pPr>
        <w:pStyle w:val="ListParagraph"/>
        <w:rPr>
          <w:bCs/>
        </w:rPr>
      </w:pPr>
      <w:r>
        <w:rPr>
          <w:b/>
          <w:bCs/>
        </w:rPr>
        <w:t>5</w:t>
      </w:r>
      <w:r w:rsidRPr="00881477">
        <w:rPr>
          <w:bCs/>
        </w:rPr>
        <w:t>. On the Results page, after the role is successfully added, click </w:t>
      </w:r>
      <w:r w:rsidRPr="00881477">
        <w:rPr>
          <w:b/>
          <w:bCs/>
        </w:rPr>
        <w:t>Close</w:t>
      </w:r>
      <w:r w:rsidRPr="00881477">
        <w:rPr>
          <w:bCs/>
        </w:rPr>
        <w:t>.</w:t>
      </w:r>
    </w:p>
    <w:p w:rsidR="00881477" w:rsidRDefault="00881477" w:rsidP="0047555C">
      <w:pPr>
        <w:pStyle w:val="ListParagraph"/>
        <w:rPr>
          <w:bCs/>
        </w:rPr>
      </w:pPr>
      <w:r>
        <w:rPr>
          <w:noProof/>
          <w:lang w:eastAsia="en-US"/>
        </w:rPr>
        <w:lastRenderedPageBreak/>
        <w:drawing>
          <wp:inline distT="0" distB="0" distL="0" distR="0" wp14:anchorId="4CA71DCF" wp14:editId="2EB18513">
            <wp:extent cx="5943600" cy="4348480"/>
            <wp:effectExtent l="0" t="0" r="0" b="0"/>
            <wp:docPr id="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4"/>
                    <a:srcRect l="33804" t="29967" r="18438" b="7878"/>
                    <a:stretch/>
                  </pic:blipFill>
                  <pic:spPr>
                    <a:xfrm>
                      <a:off x="0" y="0"/>
                      <a:ext cx="5943600" cy="4348480"/>
                    </a:xfrm>
                    <a:prstGeom prst="rect">
                      <a:avLst/>
                    </a:prstGeom>
                    <a:effectLst>
                      <a:outerShdw blurRad="50800" dist="50800" dir="5400000" sx="1000" sy="1000" algn="ctr" rotWithShape="0">
                        <a:srgbClr val="000000">
                          <a:alpha val="0"/>
                        </a:srgbClr>
                      </a:outerShdw>
                    </a:effectLst>
                  </pic:spPr>
                </pic:pic>
              </a:graphicData>
            </a:graphic>
          </wp:inline>
        </w:drawing>
      </w:r>
    </w:p>
    <w:p w:rsidR="00881477" w:rsidRPr="00881477" w:rsidRDefault="00881477" w:rsidP="0047555C">
      <w:pPr>
        <w:pStyle w:val="ListParagraph"/>
        <w:rPr>
          <w:bCs/>
          <w:sz w:val="28"/>
          <w:szCs w:val="28"/>
        </w:rPr>
      </w:pPr>
    </w:p>
    <w:p w:rsidR="00881477" w:rsidRDefault="00881477" w:rsidP="0047555C">
      <w:pPr>
        <w:pStyle w:val="ListParagraph"/>
        <w:rPr>
          <w:bCs/>
        </w:rPr>
      </w:pPr>
      <w:r w:rsidRPr="00881477">
        <w:rPr>
          <w:b/>
          <w:bCs/>
          <w:sz w:val="28"/>
          <w:szCs w:val="28"/>
        </w:rPr>
        <w:t>Enable the Remote Registry</w:t>
      </w:r>
      <w:r w:rsidRPr="00881477">
        <w:rPr>
          <w:b/>
          <w:bCs/>
        </w:rPr>
        <w:br/>
      </w:r>
      <w:r w:rsidRPr="00881477">
        <w:rPr>
          <w:b/>
          <w:bCs/>
        </w:rPr>
        <w:br/>
        <w:t>1.</w:t>
      </w:r>
      <w:r w:rsidRPr="00881477">
        <w:rPr>
          <w:bCs/>
        </w:rPr>
        <w:t>Open the Server Manager window if it is not already open.</w:t>
      </w:r>
      <w:r w:rsidRPr="00881477">
        <w:rPr>
          <w:bCs/>
        </w:rPr>
        <w:br/>
      </w:r>
      <w:r w:rsidRPr="00881477">
        <w:rPr>
          <w:bCs/>
        </w:rPr>
        <w:br/>
        <w:t>2. In the </w:t>
      </w:r>
      <w:r w:rsidRPr="00881477">
        <w:rPr>
          <w:b/>
          <w:bCs/>
        </w:rPr>
        <w:t>Properties</w:t>
      </w:r>
      <w:r w:rsidRPr="00881477">
        <w:rPr>
          <w:bCs/>
        </w:rPr>
        <w:t> area of the </w:t>
      </w:r>
      <w:r w:rsidRPr="00881477">
        <w:rPr>
          <w:b/>
          <w:bCs/>
        </w:rPr>
        <w:t>Local Servers</w:t>
      </w:r>
      <w:r w:rsidRPr="00881477">
        <w:rPr>
          <w:bCs/>
        </w:rPr>
        <w:t> page, click </w:t>
      </w:r>
      <w:r w:rsidRPr="00881477">
        <w:rPr>
          <w:b/>
          <w:bCs/>
        </w:rPr>
        <w:t>Remote Management</w:t>
      </w:r>
      <w:r w:rsidRPr="00881477">
        <w:rPr>
          <w:bCs/>
        </w:rPr>
        <w:t>.</w:t>
      </w:r>
      <w:r w:rsidRPr="00881477">
        <w:rPr>
          <w:bCs/>
        </w:rPr>
        <w:br/>
      </w:r>
      <w:r w:rsidRPr="00881477">
        <w:rPr>
          <w:bCs/>
        </w:rPr>
        <w:br/>
        <w:t>3. Select the </w:t>
      </w:r>
      <w:r w:rsidRPr="00881477">
        <w:rPr>
          <w:b/>
          <w:bCs/>
        </w:rPr>
        <w:t>Enable remote management of this server from other computers</w:t>
      </w:r>
      <w:r w:rsidRPr="00881477">
        <w:rPr>
          <w:bCs/>
        </w:rPr>
        <w:t> check box.</w:t>
      </w:r>
    </w:p>
    <w:p w:rsidR="00881477" w:rsidRPr="00881477" w:rsidRDefault="00881477" w:rsidP="0047555C">
      <w:pPr>
        <w:pStyle w:val="ListParagraph"/>
        <w:rPr>
          <w:bCs/>
          <w:sz w:val="28"/>
          <w:szCs w:val="28"/>
        </w:rPr>
      </w:pPr>
    </w:p>
    <w:p w:rsidR="00881477" w:rsidRPr="00881477" w:rsidRDefault="00881477" w:rsidP="0047555C">
      <w:pPr>
        <w:pStyle w:val="ListParagraph"/>
        <w:rPr>
          <w:b/>
          <w:bCs/>
          <w:sz w:val="28"/>
          <w:szCs w:val="28"/>
        </w:rPr>
      </w:pPr>
      <w:r w:rsidRPr="00881477">
        <w:rPr>
          <w:b/>
          <w:bCs/>
          <w:sz w:val="28"/>
          <w:szCs w:val="28"/>
        </w:rPr>
        <w:t>Install Active Directory Domain Services</w:t>
      </w:r>
    </w:p>
    <w:p w:rsidR="00881477" w:rsidRPr="0047555C" w:rsidRDefault="00881477" w:rsidP="0047555C">
      <w:pPr>
        <w:pStyle w:val="ListParagraph"/>
        <w:rPr>
          <w:bCs/>
        </w:rPr>
      </w:pPr>
      <w:r w:rsidRPr="00881477">
        <w:rPr>
          <w:b/>
          <w:bCs/>
        </w:rPr>
        <w:br/>
      </w:r>
      <w:r w:rsidRPr="00881477">
        <w:rPr>
          <w:bCs/>
        </w:rPr>
        <w:t>1. Open server manager, select </w:t>
      </w:r>
      <w:r w:rsidRPr="00881477">
        <w:rPr>
          <w:b/>
          <w:bCs/>
        </w:rPr>
        <w:t xml:space="preserve">Roles &gt; Active Directory Domain services. </w:t>
      </w:r>
      <w:r w:rsidRPr="00881477">
        <w:rPr>
          <w:bCs/>
        </w:rPr>
        <w:br/>
        <w:t>2. In the </w:t>
      </w:r>
      <w:r w:rsidRPr="00881477">
        <w:rPr>
          <w:b/>
          <w:bCs/>
        </w:rPr>
        <w:t>Summary</w:t>
      </w:r>
      <w:r w:rsidRPr="00881477">
        <w:rPr>
          <w:bCs/>
        </w:rPr>
        <w:t> section, click </w:t>
      </w:r>
      <w:r w:rsidRPr="00881477">
        <w:rPr>
          <w:b/>
          <w:bCs/>
        </w:rPr>
        <w:t>Run the Active Directory Domain Services Installation Wizard.</w:t>
      </w:r>
    </w:p>
    <w:p w:rsidR="0047555C" w:rsidRDefault="00881477" w:rsidP="0047555C">
      <w:pPr>
        <w:pStyle w:val="ListParagraph"/>
      </w:pPr>
      <w:r>
        <w:rPr>
          <w:noProof/>
          <w:lang w:eastAsia="en-US"/>
        </w:rPr>
        <w:lastRenderedPageBreak/>
        <w:drawing>
          <wp:inline distT="0" distB="0" distL="0" distR="0" wp14:anchorId="52E8C8AF" wp14:editId="329F3649">
            <wp:extent cx="5943600" cy="3902075"/>
            <wp:effectExtent l="38100" t="0" r="38100" b="41275"/>
            <wp:docPr id="1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5"/>
                    <a:srcRect l="33989" t="29420" r="17604" b="7244"/>
                    <a:stretch/>
                  </pic:blipFill>
                  <pic:spPr>
                    <a:xfrm>
                      <a:off x="0" y="0"/>
                      <a:ext cx="5943600" cy="3902075"/>
                    </a:xfrm>
                    <a:prstGeom prst="rect">
                      <a:avLst/>
                    </a:prstGeom>
                    <a:effectLst>
                      <a:outerShdw blurRad="50800" dist="50800" dir="5400000" algn="ctr" rotWithShape="0">
                        <a:srgbClr val="000000">
                          <a:alpha val="0"/>
                        </a:srgbClr>
                      </a:outerShdw>
                    </a:effectLst>
                  </pic:spPr>
                </pic:pic>
              </a:graphicData>
            </a:graphic>
          </wp:inline>
        </w:drawing>
      </w:r>
    </w:p>
    <w:p w:rsidR="00881477" w:rsidRDefault="00881477" w:rsidP="0047555C">
      <w:pPr>
        <w:pStyle w:val="ListParagraph"/>
      </w:pPr>
      <w:r w:rsidRPr="00881477">
        <w:t>3. On the Welcome page of the Active Directory Domain Services Installation Wizard, ensure that the </w:t>
      </w:r>
      <w:r w:rsidRPr="00881477">
        <w:rPr>
          <w:b/>
          <w:bCs/>
        </w:rPr>
        <w:t>Use advanced mode installation</w:t>
      </w:r>
      <w:r w:rsidRPr="00881477">
        <w:t> check box is cleared, and then click </w:t>
      </w:r>
      <w:proofErr w:type="gramStart"/>
      <w:r w:rsidRPr="00881477">
        <w:rPr>
          <w:b/>
          <w:bCs/>
        </w:rPr>
        <w:t>Next</w:t>
      </w:r>
      <w:proofErr w:type="gramEnd"/>
      <w:r w:rsidRPr="00881477">
        <w:t>.</w:t>
      </w:r>
    </w:p>
    <w:p w:rsidR="00881477" w:rsidRDefault="00881477" w:rsidP="0047555C">
      <w:pPr>
        <w:pStyle w:val="ListParagraph"/>
      </w:pPr>
      <w:r>
        <w:rPr>
          <w:noProof/>
          <w:lang w:eastAsia="en-US"/>
        </w:rPr>
        <w:lastRenderedPageBreak/>
        <w:drawing>
          <wp:inline distT="0" distB="0" distL="0" distR="0" wp14:anchorId="354FDE31" wp14:editId="5C35091E">
            <wp:extent cx="5943600" cy="4327525"/>
            <wp:effectExtent l="38100" t="0" r="38100" b="34925"/>
            <wp:docPr id="1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6"/>
                    <a:srcRect l="33580" t="30139" r="30248" b="9727"/>
                    <a:stretch/>
                  </pic:blipFill>
                  <pic:spPr>
                    <a:xfrm>
                      <a:off x="0" y="0"/>
                      <a:ext cx="5943600" cy="4327525"/>
                    </a:xfrm>
                    <a:prstGeom prst="rect">
                      <a:avLst/>
                    </a:prstGeom>
                    <a:effectLst>
                      <a:outerShdw blurRad="50800" dist="50800" dir="5400000" algn="ctr" rotWithShape="0">
                        <a:srgbClr val="000000">
                          <a:alpha val="0"/>
                        </a:srgbClr>
                      </a:outerShdw>
                    </a:effectLst>
                  </pic:spPr>
                </pic:pic>
              </a:graphicData>
            </a:graphic>
          </wp:inline>
        </w:drawing>
      </w:r>
    </w:p>
    <w:p w:rsidR="00881477" w:rsidRDefault="00881477" w:rsidP="0047555C">
      <w:pPr>
        <w:pStyle w:val="ListParagraph"/>
      </w:pPr>
      <w:r>
        <w:t>4</w:t>
      </w:r>
      <w:r w:rsidRPr="00881477">
        <w:t>. On the Operating System Capability page, click </w:t>
      </w:r>
      <w:proofErr w:type="gramStart"/>
      <w:r>
        <w:t>N</w:t>
      </w:r>
      <w:r w:rsidRPr="00881477">
        <w:rPr>
          <w:b/>
          <w:bCs/>
        </w:rPr>
        <w:t>ext</w:t>
      </w:r>
      <w:proofErr w:type="gramEnd"/>
      <w:r w:rsidRPr="00881477">
        <w:t>.</w:t>
      </w:r>
    </w:p>
    <w:p w:rsidR="00881477" w:rsidRDefault="00881477" w:rsidP="0047555C">
      <w:pPr>
        <w:pStyle w:val="ListParagraph"/>
      </w:pPr>
      <w:r>
        <w:rPr>
          <w:noProof/>
          <w:lang w:eastAsia="en-US"/>
        </w:rPr>
        <w:lastRenderedPageBreak/>
        <w:drawing>
          <wp:inline distT="0" distB="0" distL="0" distR="0" wp14:anchorId="67AAA32B" wp14:editId="2C2EC93A">
            <wp:extent cx="5943600" cy="3824605"/>
            <wp:effectExtent l="38100" t="0" r="38100" b="42545"/>
            <wp:docPr id="1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7"/>
                    <a:srcRect l="33762" t="29170" r="29521" b="8757"/>
                    <a:stretch/>
                  </pic:blipFill>
                  <pic:spPr>
                    <a:xfrm>
                      <a:off x="0" y="0"/>
                      <a:ext cx="5943600" cy="3824605"/>
                    </a:xfrm>
                    <a:prstGeom prst="rect">
                      <a:avLst/>
                    </a:prstGeom>
                    <a:effectLst>
                      <a:outerShdw blurRad="50800" dist="50800" dir="5400000" algn="ctr" rotWithShape="0">
                        <a:srgbClr val="000000">
                          <a:alpha val="0"/>
                        </a:srgbClr>
                      </a:outerShdw>
                    </a:effectLst>
                  </pic:spPr>
                </pic:pic>
              </a:graphicData>
            </a:graphic>
          </wp:inline>
        </w:drawing>
      </w:r>
    </w:p>
    <w:p w:rsidR="00881477" w:rsidRDefault="00881477" w:rsidP="0047555C">
      <w:pPr>
        <w:pStyle w:val="ListParagraph"/>
      </w:pPr>
      <w:r w:rsidRPr="00881477">
        <w:t>5. On the Choose a Deployment Configuration page, select </w:t>
      </w:r>
      <w:proofErr w:type="gramStart"/>
      <w:r w:rsidRPr="00881477">
        <w:rPr>
          <w:b/>
          <w:bCs/>
        </w:rPr>
        <w:t>Create</w:t>
      </w:r>
      <w:proofErr w:type="gramEnd"/>
      <w:r w:rsidRPr="00881477">
        <w:rPr>
          <w:b/>
          <w:bCs/>
        </w:rPr>
        <w:t xml:space="preserve"> a new domain in a new forest</w:t>
      </w:r>
      <w:r w:rsidRPr="00881477">
        <w:t> and then click </w:t>
      </w:r>
      <w:r w:rsidRPr="00881477">
        <w:rPr>
          <w:b/>
          <w:bCs/>
        </w:rPr>
        <w:t>Next</w:t>
      </w:r>
      <w:r w:rsidRPr="00881477">
        <w:t>.</w:t>
      </w:r>
    </w:p>
    <w:p w:rsidR="00881477" w:rsidRDefault="00881477" w:rsidP="0047555C">
      <w:pPr>
        <w:pStyle w:val="ListParagraph"/>
      </w:pPr>
      <w:r>
        <w:rPr>
          <w:noProof/>
          <w:lang w:eastAsia="en-US"/>
        </w:rPr>
        <w:lastRenderedPageBreak/>
        <w:drawing>
          <wp:inline distT="0" distB="0" distL="0" distR="0" wp14:anchorId="3BE1B951" wp14:editId="71705EA0">
            <wp:extent cx="5943600" cy="4046220"/>
            <wp:effectExtent l="38100" t="0" r="38100" b="30480"/>
            <wp:docPr id="1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8"/>
                    <a:srcRect l="33580" t="24599" r="29340" b="13589"/>
                    <a:stretch/>
                  </pic:blipFill>
                  <pic:spPr>
                    <a:xfrm>
                      <a:off x="0" y="0"/>
                      <a:ext cx="5943600" cy="4046220"/>
                    </a:xfrm>
                    <a:prstGeom prst="rect">
                      <a:avLst/>
                    </a:prstGeom>
                    <a:effectLst>
                      <a:outerShdw blurRad="50800" dist="50800" dir="5400000" algn="ctr" rotWithShape="0">
                        <a:srgbClr val="000000">
                          <a:alpha val="0"/>
                        </a:srgbClr>
                      </a:outerShdw>
                    </a:effectLst>
                  </pic:spPr>
                </pic:pic>
              </a:graphicData>
            </a:graphic>
          </wp:inline>
        </w:drawing>
      </w:r>
    </w:p>
    <w:p w:rsidR="00881477" w:rsidRDefault="00881477" w:rsidP="00881477">
      <w:pPr>
        <w:pStyle w:val="ListParagraph"/>
        <w:numPr>
          <w:ilvl w:val="0"/>
          <w:numId w:val="13"/>
        </w:numPr>
      </w:pPr>
      <w:r w:rsidRPr="00881477">
        <w:t>On the Name the Forest Root Domain page, enter the domain name that you choose during preparation steps. Then, click </w:t>
      </w:r>
      <w:proofErr w:type="gramStart"/>
      <w:r w:rsidRPr="00881477">
        <w:rPr>
          <w:b/>
          <w:bCs/>
        </w:rPr>
        <w:t>Next</w:t>
      </w:r>
      <w:proofErr w:type="gramEnd"/>
      <w:r w:rsidRPr="00881477">
        <w:t>.</w:t>
      </w:r>
    </w:p>
    <w:p w:rsidR="00881477" w:rsidRDefault="00881477" w:rsidP="00881477">
      <w:pPr>
        <w:pStyle w:val="ListParagraph"/>
      </w:pPr>
      <w:r>
        <w:rPr>
          <w:noProof/>
          <w:lang w:eastAsia="en-US"/>
        </w:rPr>
        <w:lastRenderedPageBreak/>
        <w:drawing>
          <wp:inline distT="0" distB="0" distL="0" distR="0" wp14:anchorId="66FDFE5B" wp14:editId="49F73763">
            <wp:extent cx="5838091" cy="5498008"/>
            <wp:effectExtent l="38100" t="0" r="29845" b="45720"/>
            <wp:docPr id="1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9"/>
                    <a:srcRect l="33762" t="23673" r="28794" b="13607"/>
                    <a:stretch/>
                  </pic:blipFill>
                  <pic:spPr>
                    <a:xfrm>
                      <a:off x="0" y="0"/>
                      <a:ext cx="5838091" cy="5498008"/>
                    </a:xfrm>
                    <a:prstGeom prst="rect">
                      <a:avLst/>
                    </a:prstGeom>
                    <a:effectLst>
                      <a:outerShdw blurRad="50800" dist="50800" dir="5400000" algn="ctr" rotWithShape="0">
                        <a:srgbClr val="000000">
                          <a:alpha val="0"/>
                        </a:srgbClr>
                      </a:outerShdw>
                    </a:effectLst>
                  </pic:spPr>
                </pic:pic>
              </a:graphicData>
            </a:graphic>
          </wp:inline>
        </w:drawing>
      </w:r>
    </w:p>
    <w:p w:rsidR="00881477" w:rsidRDefault="00881477" w:rsidP="00881477">
      <w:pPr>
        <w:pStyle w:val="ListParagraph"/>
        <w:numPr>
          <w:ilvl w:val="0"/>
          <w:numId w:val="13"/>
        </w:numPr>
      </w:pPr>
      <w:r w:rsidRPr="00881477">
        <w:t>After the installation verifies the NetBIOS name, on the Set Forest Functional Level page, select </w:t>
      </w:r>
      <w:r w:rsidRPr="00881477">
        <w:rPr>
          <w:b/>
          <w:bCs/>
        </w:rPr>
        <w:t>Windows Server 2008 R2</w:t>
      </w:r>
      <w:r w:rsidRPr="00881477">
        <w:t> in the </w:t>
      </w:r>
      <w:r w:rsidRPr="00881477">
        <w:rPr>
          <w:b/>
          <w:bCs/>
        </w:rPr>
        <w:t>Forest function level</w:t>
      </w:r>
      <w:r w:rsidRPr="00881477">
        <w:t> list. Then, click </w:t>
      </w:r>
      <w:proofErr w:type="gramStart"/>
      <w:r w:rsidRPr="00881477">
        <w:rPr>
          <w:b/>
          <w:bCs/>
        </w:rPr>
        <w:t>Next</w:t>
      </w:r>
      <w:proofErr w:type="gramEnd"/>
      <w:r w:rsidRPr="00881477">
        <w:t>.</w:t>
      </w:r>
    </w:p>
    <w:p w:rsidR="00881477" w:rsidRDefault="00881477" w:rsidP="00881477">
      <w:pPr>
        <w:pStyle w:val="ListParagraph"/>
      </w:pPr>
      <w:r>
        <w:rPr>
          <w:noProof/>
          <w:lang w:eastAsia="en-US"/>
        </w:rPr>
        <w:lastRenderedPageBreak/>
        <w:drawing>
          <wp:inline distT="0" distB="0" distL="0" distR="0" wp14:anchorId="02289CA5" wp14:editId="1978B273">
            <wp:extent cx="5697415" cy="5313935"/>
            <wp:effectExtent l="38100" t="0" r="36830" b="39370"/>
            <wp:docPr id="1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0"/>
                    <a:srcRect l="33762" t="28846" r="28431" b="8434"/>
                    <a:stretch/>
                  </pic:blipFill>
                  <pic:spPr>
                    <a:xfrm>
                      <a:off x="0" y="0"/>
                      <a:ext cx="5697415" cy="5313935"/>
                    </a:xfrm>
                    <a:prstGeom prst="rect">
                      <a:avLst/>
                    </a:prstGeom>
                    <a:effectLst>
                      <a:outerShdw blurRad="50800" dist="50800" dir="5400000" algn="ctr" rotWithShape="0">
                        <a:srgbClr val="000000">
                          <a:alpha val="0"/>
                        </a:srgbClr>
                      </a:outerShdw>
                    </a:effectLst>
                  </pic:spPr>
                </pic:pic>
              </a:graphicData>
            </a:graphic>
          </wp:inline>
        </w:drawing>
      </w:r>
    </w:p>
    <w:p w:rsidR="00881477" w:rsidRDefault="00881477" w:rsidP="00881477">
      <w:pPr>
        <w:pStyle w:val="ListParagraph"/>
      </w:pPr>
      <w:r w:rsidRPr="00881477">
        <w:t>7. After the installation verifies the NetBIOS name, on the Set Forest Functional Level page, select </w:t>
      </w:r>
      <w:r w:rsidRPr="00881477">
        <w:rPr>
          <w:b/>
          <w:bCs/>
        </w:rPr>
        <w:t>Windows Server 2008 R2</w:t>
      </w:r>
      <w:r w:rsidRPr="00881477">
        <w:t> in the </w:t>
      </w:r>
      <w:r w:rsidRPr="00881477">
        <w:rPr>
          <w:b/>
          <w:bCs/>
        </w:rPr>
        <w:t>Forest function level</w:t>
      </w:r>
      <w:r w:rsidRPr="00881477">
        <w:t> list. Then, click </w:t>
      </w:r>
      <w:proofErr w:type="gramStart"/>
      <w:r w:rsidRPr="00881477">
        <w:rPr>
          <w:b/>
          <w:bCs/>
        </w:rPr>
        <w:t>Next</w:t>
      </w:r>
      <w:proofErr w:type="gramEnd"/>
      <w:r w:rsidRPr="00881477">
        <w:t>.</w:t>
      </w:r>
    </w:p>
    <w:p w:rsidR="00881477" w:rsidRDefault="00881477" w:rsidP="00881477">
      <w:pPr>
        <w:pStyle w:val="ListParagraph"/>
      </w:pPr>
      <w:r>
        <w:rPr>
          <w:noProof/>
          <w:lang w:eastAsia="en-US"/>
        </w:rPr>
        <w:lastRenderedPageBreak/>
        <w:drawing>
          <wp:inline distT="0" distB="0" distL="0" distR="0" wp14:anchorId="7088D70B" wp14:editId="662E1F2C">
            <wp:extent cx="5697415" cy="5313935"/>
            <wp:effectExtent l="38100" t="0" r="36830" b="3937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0"/>
                    <a:srcRect l="33762" t="28846" r="28431" b="8434"/>
                    <a:stretch/>
                  </pic:blipFill>
                  <pic:spPr>
                    <a:xfrm>
                      <a:off x="0" y="0"/>
                      <a:ext cx="5697415" cy="5313935"/>
                    </a:xfrm>
                    <a:prstGeom prst="rect">
                      <a:avLst/>
                    </a:prstGeom>
                    <a:effectLst>
                      <a:outerShdw blurRad="50800" dist="50800" dir="5400000" algn="ctr" rotWithShape="0">
                        <a:srgbClr val="000000">
                          <a:alpha val="0"/>
                        </a:srgbClr>
                      </a:outerShdw>
                    </a:effectLst>
                  </pic:spPr>
                </pic:pic>
              </a:graphicData>
            </a:graphic>
          </wp:inline>
        </w:drawing>
      </w:r>
    </w:p>
    <w:p w:rsidR="00881477" w:rsidRDefault="00881477" w:rsidP="00881477">
      <w:pPr>
        <w:pStyle w:val="ListParagraph"/>
      </w:pPr>
      <w:r w:rsidRPr="00881477">
        <w:t>The installation examines and verifies your DNS setting.</w:t>
      </w:r>
      <w:r w:rsidRPr="00881477">
        <w:br/>
        <w:t>8. On the Additional Domain Controller Options page, ensure that the </w:t>
      </w:r>
      <w:r w:rsidRPr="00881477">
        <w:rPr>
          <w:b/>
          <w:bCs/>
        </w:rPr>
        <w:t>DNS server</w:t>
      </w:r>
      <w:r w:rsidRPr="00881477">
        <w:t> check box is selected, and then click </w:t>
      </w:r>
      <w:proofErr w:type="gramStart"/>
      <w:r w:rsidRPr="00881477">
        <w:rPr>
          <w:b/>
          <w:bCs/>
        </w:rPr>
        <w:t>Next</w:t>
      </w:r>
      <w:proofErr w:type="gramEnd"/>
      <w:r w:rsidRPr="00881477">
        <w:t>.</w:t>
      </w:r>
    </w:p>
    <w:p w:rsidR="00881477" w:rsidRDefault="00881477" w:rsidP="00881477">
      <w:pPr>
        <w:pStyle w:val="ListParagraph"/>
      </w:pPr>
      <w:r>
        <w:rPr>
          <w:noProof/>
          <w:lang w:eastAsia="en-US"/>
        </w:rPr>
        <w:lastRenderedPageBreak/>
        <w:drawing>
          <wp:inline distT="0" distB="0" distL="0" distR="0" wp14:anchorId="0A98EB19" wp14:editId="6B8084AC">
            <wp:extent cx="5922498" cy="5580816"/>
            <wp:effectExtent l="38100" t="0" r="40640" b="39370"/>
            <wp:docPr id="1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1"/>
                    <a:srcRect l="33762" t="20118" r="28431" b="16517"/>
                    <a:stretch/>
                  </pic:blipFill>
                  <pic:spPr>
                    <a:xfrm>
                      <a:off x="0" y="0"/>
                      <a:ext cx="5922498" cy="5580816"/>
                    </a:xfrm>
                    <a:prstGeom prst="rect">
                      <a:avLst/>
                    </a:prstGeom>
                    <a:effectLst>
                      <a:outerShdw blurRad="50800" dist="50800" dir="5400000" algn="ctr" rotWithShape="0">
                        <a:srgbClr val="000000">
                          <a:alpha val="0"/>
                        </a:srgbClr>
                      </a:outerShdw>
                    </a:effectLst>
                  </pic:spPr>
                </pic:pic>
              </a:graphicData>
            </a:graphic>
          </wp:inline>
        </w:drawing>
      </w:r>
    </w:p>
    <w:p w:rsidR="00881477" w:rsidRDefault="00881477" w:rsidP="00881477">
      <w:pPr>
        <w:pStyle w:val="ListParagraph"/>
        <w:numPr>
          <w:ilvl w:val="0"/>
          <w:numId w:val="13"/>
        </w:numPr>
        <w:rPr>
          <w:b/>
          <w:bCs/>
        </w:rPr>
      </w:pPr>
      <w:r w:rsidRPr="00881477">
        <w:t>In the message dialog box that appears, click </w:t>
      </w:r>
      <w:r w:rsidRPr="00881477">
        <w:rPr>
          <w:b/>
          <w:bCs/>
        </w:rPr>
        <w:t>Yes</w:t>
      </w:r>
    </w:p>
    <w:p w:rsidR="00881477" w:rsidRDefault="00881477" w:rsidP="00881477">
      <w:pPr>
        <w:ind w:left="360"/>
      </w:pPr>
      <w:r>
        <w:rPr>
          <w:noProof/>
          <w:lang w:eastAsia="en-US"/>
        </w:rPr>
        <w:lastRenderedPageBreak/>
        <w:drawing>
          <wp:inline distT="0" distB="0" distL="0" distR="0" wp14:anchorId="52D37470" wp14:editId="729AEA6C">
            <wp:extent cx="5943600" cy="5039360"/>
            <wp:effectExtent l="38100" t="0" r="38100" b="46990"/>
            <wp:docPr id="1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2"/>
                    <a:srcRect l="34307" t="16238" r="23886" b="20719"/>
                    <a:stretch/>
                  </pic:blipFill>
                  <pic:spPr>
                    <a:xfrm>
                      <a:off x="0" y="0"/>
                      <a:ext cx="5943600" cy="5039360"/>
                    </a:xfrm>
                    <a:prstGeom prst="rect">
                      <a:avLst/>
                    </a:prstGeom>
                    <a:effectLst>
                      <a:outerShdw blurRad="50800" dist="50800" dir="5400000" algn="ctr" rotWithShape="0">
                        <a:srgbClr val="000000">
                          <a:alpha val="0"/>
                        </a:srgbClr>
                      </a:outerShdw>
                    </a:effectLst>
                  </pic:spPr>
                </pic:pic>
              </a:graphicData>
            </a:graphic>
          </wp:inline>
        </w:drawing>
      </w:r>
    </w:p>
    <w:p w:rsidR="00881477" w:rsidRDefault="00881477" w:rsidP="00881477">
      <w:pPr>
        <w:pStyle w:val="ListParagraph"/>
        <w:numPr>
          <w:ilvl w:val="0"/>
          <w:numId w:val="13"/>
        </w:numPr>
      </w:pPr>
      <w:r w:rsidRPr="00881477">
        <w:t>On the Location for Database, Log Files, and SYSVOL page, accept the default values and then click </w:t>
      </w:r>
      <w:r w:rsidRPr="00881477">
        <w:rPr>
          <w:b/>
          <w:bCs/>
        </w:rPr>
        <w:t>Next</w:t>
      </w:r>
      <w:r w:rsidRPr="00881477">
        <w:t>.</w:t>
      </w:r>
    </w:p>
    <w:p w:rsidR="00881477" w:rsidRDefault="00881477" w:rsidP="00881477">
      <w:pPr>
        <w:pStyle w:val="ListParagraph"/>
      </w:pPr>
      <w:r>
        <w:rPr>
          <w:noProof/>
          <w:lang w:eastAsia="en-US"/>
        </w:rPr>
        <w:lastRenderedPageBreak/>
        <w:drawing>
          <wp:inline distT="0" distB="0" distL="0" distR="0" wp14:anchorId="384C548C" wp14:editId="3534ABA1">
            <wp:extent cx="5943600" cy="4869180"/>
            <wp:effectExtent l="38100" t="0" r="38100" b="45720"/>
            <wp:docPr id="1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3"/>
                    <a:srcRect l="34126" t="28523" r="28430" b="8111"/>
                    <a:stretch/>
                  </pic:blipFill>
                  <pic:spPr>
                    <a:xfrm>
                      <a:off x="0" y="0"/>
                      <a:ext cx="5943600" cy="4869180"/>
                    </a:xfrm>
                    <a:prstGeom prst="rect">
                      <a:avLst/>
                    </a:prstGeom>
                    <a:effectLst>
                      <a:outerShdw blurRad="50800" dist="50800" dir="5400000" algn="ctr" rotWithShape="0">
                        <a:srgbClr val="000000">
                          <a:alpha val="0"/>
                        </a:srgbClr>
                      </a:outerShdw>
                    </a:effectLst>
                  </pic:spPr>
                </pic:pic>
              </a:graphicData>
            </a:graphic>
          </wp:inline>
        </w:drawing>
      </w:r>
    </w:p>
    <w:p w:rsidR="00881477" w:rsidRDefault="00881477" w:rsidP="007763A2">
      <w:pPr>
        <w:pStyle w:val="ListParagraph"/>
        <w:numPr>
          <w:ilvl w:val="0"/>
          <w:numId w:val="13"/>
        </w:numPr>
        <w:rPr>
          <w:b/>
          <w:bCs/>
        </w:rPr>
      </w:pPr>
      <w:r w:rsidRPr="00881477">
        <w:t>On the Directory Services Restore Mode Administrator Password page, enter the domain administrator password that you chose during the preparation steps. This is not your admin password that was emailed to you during the creation of your server, although you can use that password if you want to. Then, click </w:t>
      </w:r>
      <w:r w:rsidRPr="00881477">
        <w:rPr>
          <w:b/>
          <w:bCs/>
        </w:rPr>
        <w:t>Next</w:t>
      </w:r>
    </w:p>
    <w:p w:rsidR="007763A2" w:rsidRDefault="007763A2" w:rsidP="007763A2">
      <w:pPr>
        <w:pStyle w:val="ListParagraph"/>
      </w:pPr>
      <w:r>
        <w:rPr>
          <w:noProof/>
          <w:lang w:eastAsia="en-US"/>
        </w:rPr>
        <w:lastRenderedPageBreak/>
        <w:drawing>
          <wp:inline distT="0" distB="0" distL="0" distR="0" wp14:anchorId="597DD2F4" wp14:editId="75B2A2FD">
            <wp:extent cx="5943600" cy="5600700"/>
            <wp:effectExtent l="38100" t="0" r="38100" b="38100"/>
            <wp:docPr id="2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4"/>
                    <a:srcRect l="33399" t="20764" r="28794" b="15870"/>
                    <a:stretch/>
                  </pic:blipFill>
                  <pic:spPr>
                    <a:xfrm>
                      <a:off x="0" y="0"/>
                      <a:ext cx="5943600" cy="5600700"/>
                    </a:xfrm>
                    <a:prstGeom prst="rect">
                      <a:avLst/>
                    </a:prstGeom>
                    <a:effectLst>
                      <a:outerShdw blurRad="50800" dist="50800" dir="5400000" algn="ctr" rotWithShape="0">
                        <a:srgbClr val="000000">
                          <a:alpha val="0"/>
                        </a:srgbClr>
                      </a:outerShdw>
                    </a:effectLst>
                  </pic:spPr>
                </pic:pic>
              </a:graphicData>
            </a:graphic>
          </wp:inline>
        </w:drawing>
      </w:r>
    </w:p>
    <w:p w:rsidR="007763A2" w:rsidRDefault="007763A2" w:rsidP="007763A2">
      <w:pPr>
        <w:pStyle w:val="ListParagraph"/>
        <w:numPr>
          <w:ilvl w:val="0"/>
          <w:numId w:val="13"/>
        </w:numPr>
        <w:rPr>
          <w:b/>
          <w:bCs/>
        </w:rPr>
      </w:pPr>
      <w:r w:rsidRPr="007763A2">
        <w:t>On the Summary page, review your selections and then click </w:t>
      </w:r>
      <w:r w:rsidRPr="007763A2">
        <w:rPr>
          <w:b/>
          <w:bCs/>
        </w:rPr>
        <w:t>Next</w:t>
      </w:r>
      <w:r w:rsidRPr="007763A2">
        <w:rPr>
          <w:b/>
          <w:bCs/>
        </w:rPr>
        <w:br/>
        <w:t>The installation begins</w:t>
      </w:r>
    </w:p>
    <w:p w:rsidR="007763A2" w:rsidRDefault="007763A2" w:rsidP="007763A2">
      <w:pPr>
        <w:pStyle w:val="ListParagraph"/>
      </w:pPr>
      <w:r>
        <w:rPr>
          <w:noProof/>
          <w:lang w:eastAsia="en-US"/>
        </w:rPr>
        <w:lastRenderedPageBreak/>
        <w:drawing>
          <wp:inline distT="0" distB="0" distL="0" distR="0" wp14:anchorId="7ABBB80F" wp14:editId="2D6B1FFD">
            <wp:extent cx="5943600" cy="5577205"/>
            <wp:effectExtent l="38100" t="0" r="38100" b="42545"/>
            <wp:docPr id="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5"/>
                    <a:srcRect l="33035" t="20764" r="28612" b="15223"/>
                    <a:stretch/>
                  </pic:blipFill>
                  <pic:spPr>
                    <a:xfrm>
                      <a:off x="0" y="0"/>
                      <a:ext cx="5943600" cy="5577205"/>
                    </a:xfrm>
                    <a:prstGeom prst="rect">
                      <a:avLst/>
                    </a:prstGeom>
                    <a:effectLst>
                      <a:outerShdw blurRad="50800" dist="50800" dir="5400000" algn="ctr" rotWithShape="0">
                        <a:srgbClr val="000000">
                          <a:alpha val="0"/>
                        </a:srgbClr>
                      </a:outerShdw>
                    </a:effectLst>
                  </pic:spPr>
                </pic:pic>
              </a:graphicData>
            </a:graphic>
          </wp:inline>
        </w:drawing>
      </w:r>
    </w:p>
    <w:p w:rsidR="007763A2" w:rsidRDefault="007763A2" w:rsidP="007763A2">
      <w:pPr>
        <w:pStyle w:val="ListParagraph"/>
        <w:numPr>
          <w:ilvl w:val="0"/>
          <w:numId w:val="13"/>
        </w:numPr>
      </w:pPr>
      <w:r w:rsidRPr="007763A2">
        <w:t>If you want the server to restart automatically after the installation is completed, select the </w:t>
      </w:r>
      <w:r w:rsidRPr="007763A2">
        <w:rPr>
          <w:b/>
          <w:bCs/>
        </w:rPr>
        <w:t>Reboot on completion</w:t>
      </w:r>
      <w:r>
        <w:t> check box</w:t>
      </w:r>
    </w:p>
    <w:p w:rsidR="007763A2" w:rsidRDefault="007763A2" w:rsidP="007763A2">
      <w:pPr>
        <w:pStyle w:val="ListParagraph"/>
        <w:numPr>
          <w:ilvl w:val="0"/>
          <w:numId w:val="13"/>
        </w:numPr>
      </w:pPr>
      <w:r w:rsidRPr="007763A2">
        <w:t xml:space="preserve"> If you did not select the </w:t>
      </w:r>
      <w:r w:rsidRPr="007763A2">
        <w:rPr>
          <w:b/>
          <w:bCs/>
        </w:rPr>
        <w:t>Reboot on completion</w:t>
      </w:r>
      <w:r w:rsidRPr="007763A2">
        <w:t> check box, click </w:t>
      </w:r>
      <w:r w:rsidRPr="007763A2">
        <w:rPr>
          <w:b/>
          <w:bCs/>
        </w:rPr>
        <w:t>Finish</w:t>
      </w:r>
      <w:r w:rsidRPr="007763A2">
        <w:t> in the wizard. Then, restart the server.</w:t>
      </w:r>
    </w:p>
    <w:p w:rsidR="007763A2" w:rsidRDefault="007763A2" w:rsidP="007763A2">
      <w:pPr>
        <w:pStyle w:val="ListParagraph"/>
      </w:pPr>
      <w:r>
        <w:rPr>
          <w:noProof/>
          <w:lang w:eastAsia="en-US"/>
        </w:rPr>
        <w:lastRenderedPageBreak/>
        <w:drawing>
          <wp:inline distT="0" distB="0" distL="0" distR="0" wp14:anchorId="4CBFED92" wp14:editId="68009A2A">
            <wp:extent cx="5843954" cy="4372487"/>
            <wp:effectExtent l="38100" t="0" r="42545" b="47625"/>
            <wp:docPr id="2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6"/>
                    <a:srcRect l="33399" t="25290" r="33156" b="32682"/>
                    <a:stretch/>
                  </pic:blipFill>
                  <pic:spPr>
                    <a:xfrm>
                      <a:off x="0" y="0"/>
                      <a:ext cx="5843954" cy="4372487"/>
                    </a:xfrm>
                    <a:prstGeom prst="rect">
                      <a:avLst/>
                    </a:prstGeom>
                    <a:effectLst>
                      <a:outerShdw blurRad="50800" dist="50800" dir="5400000" algn="ctr" rotWithShape="0">
                        <a:srgbClr val="000000">
                          <a:alpha val="0"/>
                        </a:srgbClr>
                      </a:outerShdw>
                    </a:effectLst>
                  </pic:spPr>
                </pic:pic>
              </a:graphicData>
            </a:graphic>
          </wp:inline>
        </w:drawing>
      </w:r>
    </w:p>
    <w:p w:rsidR="007763A2" w:rsidRDefault="007763A2" w:rsidP="007763A2">
      <w:pPr>
        <w:pStyle w:val="ListParagraph"/>
      </w:pPr>
      <w:r>
        <w:rPr>
          <w:noProof/>
          <w:lang w:eastAsia="en-US"/>
        </w:rPr>
        <w:lastRenderedPageBreak/>
        <w:drawing>
          <wp:inline distT="0" distB="0" distL="0" distR="0" wp14:anchorId="5F4FAC5C" wp14:editId="648E52DA">
            <wp:extent cx="5566116" cy="5209315"/>
            <wp:effectExtent l="38100" t="0" r="34925" b="2984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7"/>
                    <a:srcRect l="33746" t="14086" r="32521" b="29760"/>
                    <a:stretch/>
                  </pic:blipFill>
                  <pic:spPr>
                    <a:xfrm>
                      <a:off x="0" y="0"/>
                      <a:ext cx="5566116" cy="5209315"/>
                    </a:xfrm>
                    <a:prstGeom prst="rect">
                      <a:avLst/>
                    </a:prstGeom>
                    <a:effectLst>
                      <a:outerShdw blurRad="50800" dist="50800" dir="5400000" algn="ctr" rotWithShape="0">
                        <a:srgbClr val="000000">
                          <a:alpha val="0"/>
                        </a:srgbClr>
                      </a:outerShdw>
                    </a:effectLst>
                  </pic:spPr>
                </pic:pic>
              </a:graphicData>
            </a:graphic>
          </wp:inline>
        </w:drawing>
      </w:r>
    </w:p>
    <w:p w:rsidR="001C7F9A" w:rsidRDefault="001C7F9A" w:rsidP="007763A2">
      <w:pPr>
        <w:pStyle w:val="ListParagraph"/>
      </w:pPr>
    </w:p>
    <w:p w:rsidR="001C7F9A" w:rsidRDefault="001C7F9A" w:rsidP="007763A2">
      <w:pPr>
        <w:pStyle w:val="ListParagraph"/>
        <w:rPr>
          <w:b/>
          <w:bCs/>
          <w:u w:val="single"/>
        </w:rPr>
      </w:pPr>
      <w:r w:rsidRPr="001C7F9A">
        <w:rPr>
          <w:b/>
          <w:bCs/>
        </w:rPr>
        <w:t xml:space="preserve">                                    </w:t>
      </w:r>
      <w:r w:rsidRPr="001C7F9A">
        <w:rPr>
          <w:b/>
          <w:bCs/>
          <w:u w:val="single"/>
        </w:rPr>
        <w:t>To logi</w:t>
      </w:r>
      <w:r>
        <w:rPr>
          <w:b/>
          <w:bCs/>
          <w:u w:val="single"/>
        </w:rPr>
        <w:t>n</w:t>
      </w:r>
      <w:proofErr w:type="gramStart"/>
      <w:r>
        <w:rPr>
          <w:b/>
          <w:bCs/>
          <w:u w:val="single"/>
        </w:rPr>
        <w:t>,performe</w:t>
      </w:r>
      <w:proofErr w:type="gramEnd"/>
      <w:r>
        <w:rPr>
          <w:b/>
          <w:bCs/>
          <w:u w:val="single"/>
        </w:rPr>
        <w:t xml:space="preserve"> the following steps:</w:t>
      </w:r>
    </w:p>
    <w:p w:rsidR="001C7F9A" w:rsidRDefault="001C7F9A" w:rsidP="007763A2">
      <w:pPr>
        <w:pStyle w:val="ListParagraph"/>
        <w:rPr>
          <w:b/>
          <w:bCs/>
          <w:u w:val="single"/>
        </w:rPr>
      </w:pPr>
    </w:p>
    <w:p w:rsidR="001C7F9A" w:rsidRDefault="001C7F9A" w:rsidP="007763A2">
      <w:pPr>
        <w:pStyle w:val="ListParagraph"/>
        <w:rPr>
          <w:b/>
          <w:bCs/>
        </w:rPr>
      </w:pPr>
      <w:r w:rsidRPr="001C7F9A">
        <w:rPr>
          <w:b/>
          <w:bCs/>
        </w:rPr>
        <w:t>A</w:t>
      </w:r>
      <w:r w:rsidRPr="001C7F9A">
        <w:t>. Click </w:t>
      </w:r>
      <w:r w:rsidRPr="001C7F9A">
        <w:rPr>
          <w:b/>
          <w:bCs/>
        </w:rPr>
        <w:t>Switch User</w:t>
      </w:r>
      <w:r w:rsidRPr="001C7F9A">
        <w:t>, and then click </w:t>
      </w:r>
      <w:r>
        <w:rPr>
          <w:b/>
          <w:bCs/>
        </w:rPr>
        <w:t>Other User.</w:t>
      </w:r>
    </w:p>
    <w:p w:rsidR="001C7F9A" w:rsidRDefault="001C7F9A" w:rsidP="007763A2">
      <w:pPr>
        <w:pStyle w:val="ListParagraph"/>
        <w:rPr>
          <w:b/>
          <w:bCs/>
        </w:rPr>
      </w:pPr>
    </w:p>
    <w:p w:rsidR="001C7F9A" w:rsidRDefault="001C7F9A" w:rsidP="007763A2">
      <w:pPr>
        <w:pStyle w:val="ListParagraph"/>
      </w:pPr>
      <w:r w:rsidRPr="001C7F9A">
        <w:rPr>
          <w:b/>
          <w:bCs/>
        </w:rPr>
        <w:t>B.</w:t>
      </w:r>
      <w:r w:rsidRPr="001C7F9A">
        <w:t xml:space="preserve"> For the user, enter the full domain name that you chose, followed by a back slash and </w:t>
      </w:r>
      <w:proofErr w:type="gramStart"/>
      <w:r w:rsidRPr="001C7F9A">
        <w:rPr>
          <w:b/>
          <w:bCs/>
        </w:rPr>
        <w:t>Administrator</w:t>
      </w:r>
      <w:r>
        <w:t> .</w:t>
      </w:r>
      <w:proofErr w:type="gramEnd"/>
    </w:p>
    <w:p w:rsidR="001C7F9A" w:rsidRDefault="001C7F9A" w:rsidP="007763A2">
      <w:pPr>
        <w:pStyle w:val="ListParagraph"/>
        <w:rPr>
          <w:b/>
          <w:bCs/>
        </w:rPr>
      </w:pPr>
      <w:r w:rsidRPr="001C7F9A">
        <w:t xml:space="preserve">That is according to our domain </w:t>
      </w:r>
      <w:proofErr w:type="gramStart"/>
      <w:r w:rsidRPr="001C7F9A">
        <w:t>enter :</w:t>
      </w:r>
      <w:proofErr w:type="gramEnd"/>
      <w:r w:rsidRPr="001C7F9A">
        <w:t xml:space="preserve">      </w:t>
      </w:r>
      <w:r>
        <w:rPr>
          <w:b/>
          <w:bCs/>
        </w:rPr>
        <w:t>INTERNAL\Administrator.</w:t>
      </w:r>
    </w:p>
    <w:p w:rsidR="001C7F9A" w:rsidRDefault="001C7F9A" w:rsidP="007763A2">
      <w:pPr>
        <w:pStyle w:val="ListParagraph"/>
        <w:rPr>
          <w:b/>
          <w:bCs/>
        </w:rPr>
      </w:pPr>
    </w:p>
    <w:p w:rsidR="001C7F9A" w:rsidRDefault="001C7F9A" w:rsidP="007763A2">
      <w:pPr>
        <w:pStyle w:val="ListParagraph"/>
      </w:pPr>
      <w:r w:rsidRPr="001C7F9A">
        <w:rPr>
          <w:b/>
          <w:bCs/>
        </w:rPr>
        <w:t>C.</w:t>
      </w:r>
      <w:r w:rsidRPr="001C7F9A">
        <w:t xml:space="preserve"> Enter the </w:t>
      </w:r>
      <w:r w:rsidRPr="001C7F9A">
        <w:rPr>
          <w:b/>
          <w:bCs/>
        </w:rPr>
        <w:t>password</w:t>
      </w:r>
      <w:r w:rsidRPr="001C7F9A">
        <w:t xml:space="preserve"> that was emailed to you w</w:t>
      </w:r>
      <w:r>
        <w:t>hen you first built the server.</w:t>
      </w:r>
    </w:p>
    <w:p w:rsidR="001C7F9A" w:rsidRDefault="001C7F9A" w:rsidP="007763A2">
      <w:pPr>
        <w:pStyle w:val="ListParagraph"/>
      </w:pPr>
      <w:r>
        <w:t xml:space="preserve"> </w:t>
      </w:r>
      <w:r w:rsidRPr="001C7F9A">
        <w:t>If you change the password when y</w:t>
      </w:r>
      <w:r>
        <w:t>ou logged in, use the new one.</w:t>
      </w:r>
    </w:p>
    <w:p w:rsidR="001C7F9A" w:rsidRDefault="001C7F9A" w:rsidP="007763A2">
      <w:pPr>
        <w:pStyle w:val="ListParagraph"/>
      </w:pPr>
    </w:p>
    <w:p w:rsidR="001C7F9A" w:rsidRDefault="001C7F9A" w:rsidP="007763A2">
      <w:pPr>
        <w:pStyle w:val="ListParagraph"/>
      </w:pPr>
      <w:r w:rsidRPr="001C7F9A">
        <w:rPr>
          <w:b/>
          <w:bCs/>
        </w:rPr>
        <w:t>D.</w:t>
      </w:r>
      <w:r>
        <w:t xml:space="preserve"> Click the log in button.</w:t>
      </w:r>
    </w:p>
    <w:p w:rsidR="001C7F9A" w:rsidRDefault="001C7F9A" w:rsidP="007763A2">
      <w:pPr>
        <w:pStyle w:val="ListParagraph"/>
      </w:pPr>
      <w:r w:rsidRPr="001C7F9A">
        <w:rPr>
          <w:b/>
          <w:bCs/>
        </w:rPr>
        <w:t>So</w:t>
      </w:r>
      <w:r w:rsidRPr="001C7F9A">
        <w:t xml:space="preserve"> the installation of </w:t>
      </w:r>
      <w:r w:rsidRPr="001C7F9A">
        <w:rPr>
          <w:b/>
          <w:bCs/>
        </w:rPr>
        <w:t xml:space="preserve">Active Directory Domain Services </w:t>
      </w:r>
      <w:r w:rsidRPr="001C7F9A">
        <w:t>on your server is complete.</w:t>
      </w:r>
    </w:p>
    <w:p w:rsidR="001C7F9A" w:rsidRDefault="001C7F9A" w:rsidP="007763A2">
      <w:pPr>
        <w:pStyle w:val="ListParagraph"/>
      </w:pPr>
    </w:p>
    <w:p w:rsidR="001C7F9A" w:rsidRDefault="001C7F9A" w:rsidP="007763A2">
      <w:pPr>
        <w:pStyle w:val="ListParagraph"/>
      </w:pPr>
    </w:p>
    <w:p w:rsidR="001C7F9A" w:rsidRDefault="001C7F9A" w:rsidP="001C7F9A">
      <w:pPr>
        <w:pStyle w:val="ListParagraph"/>
      </w:pPr>
      <w:r w:rsidRPr="001C7F9A">
        <w:lastRenderedPageBreak/>
        <w:t>Creating organization unit</w:t>
      </w:r>
      <w:r>
        <w:t>:</w:t>
      </w:r>
    </w:p>
    <w:p w:rsidR="001C7F9A" w:rsidRDefault="001C7F9A" w:rsidP="001C7F9A">
      <w:pPr>
        <w:pStyle w:val="ListParagraph"/>
      </w:pPr>
      <w:r>
        <w:t>Go to active directory users and computers:</w:t>
      </w:r>
    </w:p>
    <w:p w:rsidR="001C7F9A" w:rsidRDefault="001C7F9A" w:rsidP="001C7F9A">
      <w:pPr>
        <w:pStyle w:val="ListParagraph"/>
      </w:pPr>
      <w:r w:rsidRPr="001C7F9A">
        <w:drawing>
          <wp:inline distT="0" distB="0" distL="0" distR="0" wp14:anchorId="0ED7B992" wp14:editId="09980A66">
            <wp:extent cx="5943600" cy="445770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stretch>
                      <a:fillRect/>
                    </a:stretch>
                  </pic:blipFill>
                  <pic:spPr>
                    <a:xfrm>
                      <a:off x="0" y="0"/>
                      <a:ext cx="5943600" cy="4457700"/>
                    </a:xfrm>
                    <a:prstGeom prst="rect">
                      <a:avLst/>
                    </a:prstGeom>
                  </pic:spPr>
                </pic:pic>
              </a:graphicData>
            </a:graphic>
          </wp:inline>
        </w:drawing>
      </w:r>
    </w:p>
    <w:p w:rsidR="001C7F9A" w:rsidRDefault="001C7F9A" w:rsidP="001C7F9A">
      <w:pPr>
        <w:pStyle w:val="ListParagraph"/>
      </w:pPr>
      <w:r>
        <w:t xml:space="preserve">We </w:t>
      </w:r>
      <w:proofErr w:type="spellStart"/>
      <w:r>
        <w:t>creat</w:t>
      </w:r>
      <w:proofErr w:type="spellEnd"/>
      <w:r>
        <w:t xml:space="preserve"> two organization </w:t>
      </w:r>
      <w:proofErr w:type="gramStart"/>
      <w:r>
        <w:t>units  (</w:t>
      </w:r>
      <w:proofErr w:type="gramEnd"/>
      <w:r>
        <w:t>Administrator and limited user):</w:t>
      </w:r>
      <w:r w:rsidRPr="001C7F9A">
        <w:drawing>
          <wp:inline distT="0" distB="0" distL="0" distR="0" wp14:anchorId="47819154" wp14:editId="50B12D2A">
            <wp:extent cx="4518212" cy="2723029"/>
            <wp:effectExtent l="0" t="0" r="0" b="127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9"/>
                    <a:srcRect r="40706" b="52353"/>
                    <a:stretch/>
                  </pic:blipFill>
                  <pic:spPr>
                    <a:xfrm>
                      <a:off x="0" y="0"/>
                      <a:ext cx="4518212" cy="2723029"/>
                    </a:xfrm>
                    <a:prstGeom prst="rect">
                      <a:avLst/>
                    </a:prstGeom>
                  </pic:spPr>
                </pic:pic>
              </a:graphicData>
            </a:graphic>
          </wp:inline>
        </w:drawing>
      </w:r>
    </w:p>
    <w:p w:rsidR="001C7F9A" w:rsidRDefault="001C7F9A" w:rsidP="001C7F9A">
      <w:pPr>
        <w:pStyle w:val="ListParagraph"/>
      </w:pPr>
      <w:r w:rsidRPr="001C7F9A">
        <w:lastRenderedPageBreak/>
        <w:drawing>
          <wp:inline distT="0" distB="0" distL="0" distR="0" wp14:anchorId="57F9DF9F" wp14:editId="5A562ED1">
            <wp:extent cx="4666129" cy="2554941"/>
            <wp:effectExtent l="0" t="0" r="127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0"/>
                    <a:srcRect l="1942" t="4879" r="36824" b="50471"/>
                    <a:stretch/>
                  </pic:blipFill>
                  <pic:spPr>
                    <a:xfrm>
                      <a:off x="0" y="0"/>
                      <a:ext cx="4666129" cy="2554941"/>
                    </a:xfrm>
                    <a:prstGeom prst="rect">
                      <a:avLst/>
                    </a:prstGeom>
                  </pic:spPr>
                </pic:pic>
              </a:graphicData>
            </a:graphic>
          </wp:inline>
        </w:drawing>
      </w:r>
    </w:p>
    <w:p w:rsidR="001C7F9A" w:rsidRDefault="001C7F9A" w:rsidP="001C7F9A">
      <w:pPr>
        <w:pStyle w:val="ListParagraph"/>
      </w:pPr>
      <w:r>
        <w:t xml:space="preserve">After that go </w:t>
      </w:r>
      <w:proofErr w:type="gramStart"/>
      <w:r>
        <w:t>to  Administrative</w:t>
      </w:r>
      <w:proofErr w:type="gramEnd"/>
      <w:r>
        <w:t xml:space="preserve"> tools -&gt;Group Policy Management , and create  Group </w:t>
      </w:r>
      <w:proofErr w:type="spellStart"/>
      <w:r>
        <w:t>polidy</w:t>
      </w:r>
      <w:proofErr w:type="spellEnd"/>
      <w:r>
        <w:t xml:space="preserve"> object(named: Admin) and link it with Administrator organization unit.</w:t>
      </w:r>
    </w:p>
    <w:p w:rsidR="001C7F9A" w:rsidRDefault="001C7F9A" w:rsidP="001C7F9A">
      <w:pPr>
        <w:pStyle w:val="ListParagraph"/>
      </w:pPr>
    </w:p>
    <w:p w:rsidR="001C7F9A" w:rsidRDefault="001C7F9A" w:rsidP="001C7F9A">
      <w:pPr>
        <w:pStyle w:val="ListParagraph"/>
      </w:pPr>
    </w:p>
    <w:p w:rsidR="001C7F9A" w:rsidRDefault="001C7F9A" w:rsidP="001C7F9A">
      <w:pPr>
        <w:pStyle w:val="ListParagraph"/>
      </w:pPr>
      <w:r w:rsidRPr="001C7F9A">
        <w:drawing>
          <wp:inline distT="0" distB="0" distL="0" distR="0" wp14:anchorId="6F4C9858" wp14:editId="687D48A0">
            <wp:extent cx="5109883" cy="176156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1"/>
                    <a:srcRect l="15177" t="34941" r="17765" b="34236"/>
                    <a:stretch/>
                  </pic:blipFill>
                  <pic:spPr>
                    <a:xfrm>
                      <a:off x="0" y="0"/>
                      <a:ext cx="5109883" cy="1761565"/>
                    </a:xfrm>
                    <a:prstGeom prst="rect">
                      <a:avLst/>
                    </a:prstGeom>
                  </pic:spPr>
                </pic:pic>
              </a:graphicData>
            </a:graphic>
          </wp:inline>
        </w:drawing>
      </w:r>
    </w:p>
    <w:p w:rsidR="001C7F9A" w:rsidRDefault="001C7F9A" w:rsidP="001C7F9A">
      <w:pPr>
        <w:pStyle w:val="ListParagraph"/>
      </w:pPr>
    </w:p>
    <w:p w:rsidR="001C7F9A" w:rsidRDefault="001C7F9A" w:rsidP="001C7F9A">
      <w:pPr>
        <w:pStyle w:val="ListParagraph"/>
      </w:pPr>
    </w:p>
    <w:p w:rsidR="001C7F9A" w:rsidRDefault="001C7F9A" w:rsidP="001C7F9A">
      <w:pPr>
        <w:pStyle w:val="ListParagraph"/>
      </w:pPr>
      <w:r w:rsidRPr="001C7F9A">
        <w:drawing>
          <wp:inline distT="0" distB="0" distL="0" distR="0" wp14:anchorId="72E8752A" wp14:editId="5AE3B515">
            <wp:extent cx="3227294" cy="2420471"/>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2"/>
                    <a:srcRect l="14294" t="33553" r="43353" b="24094"/>
                    <a:stretch/>
                  </pic:blipFill>
                  <pic:spPr>
                    <a:xfrm>
                      <a:off x="0" y="0"/>
                      <a:ext cx="3227294" cy="2420471"/>
                    </a:xfrm>
                    <a:prstGeom prst="rect">
                      <a:avLst/>
                    </a:prstGeom>
                  </pic:spPr>
                </pic:pic>
              </a:graphicData>
            </a:graphic>
          </wp:inline>
        </w:drawing>
      </w:r>
    </w:p>
    <w:p w:rsidR="001C7F9A" w:rsidRDefault="001C7F9A" w:rsidP="001C7F9A">
      <w:pPr>
        <w:pStyle w:val="ListParagraph"/>
      </w:pPr>
    </w:p>
    <w:p w:rsidR="001C7F9A" w:rsidRDefault="001C7F9A" w:rsidP="001C7F9A">
      <w:pPr>
        <w:pStyle w:val="ListParagraph"/>
      </w:pPr>
      <w:r w:rsidRPr="001C7F9A">
        <w:lastRenderedPageBreak/>
        <w:drawing>
          <wp:inline distT="0" distB="0" distL="0" distR="0" wp14:anchorId="1D4AF53F" wp14:editId="61F91BC0">
            <wp:extent cx="5029200" cy="3617260"/>
            <wp:effectExtent l="0" t="0" r="0" b="254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3"/>
                    <a:srcRect l="14118" t="17294" r="19882" b="19412"/>
                    <a:stretch/>
                  </pic:blipFill>
                  <pic:spPr>
                    <a:xfrm>
                      <a:off x="0" y="0"/>
                      <a:ext cx="5029200" cy="3617260"/>
                    </a:xfrm>
                    <a:prstGeom prst="rect">
                      <a:avLst/>
                    </a:prstGeom>
                  </pic:spPr>
                </pic:pic>
              </a:graphicData>
            </a:graphic>
          </wp:inline>
        </w:drawing>
      </w:r>
    </w:p>
    <w:p w:rsidR="00E35A3B" w:rsidRDefault="00E35A3B" w:rsidP="001C7F9A">
      <w:pPr>
        <w:pStyle w:val="ListParagraph"/>
      </w:pPr>
      <w:r>
        <w:t xml:space="preserve">In the same way we create </w:t>
      </w:r>
      <w:proofErr w:type="gramStart"/>
      <w:r>
        <w:t>another  GPO</w:t>
      </w:r>
      <w:proofErr w:type="gramEnd"/>
      <w:r>
        <w:t xml:space="preserve"> (named : </w:t>
      </w:r>
      <w:proofErr w:type="spellStart"/>
      <w:r>
        <w:t>limitusr</w:t>
      </w:r>
      <w:proofErr w:type="spellEnd"/>
      <w:r>
        <w:t>) and we link it to limit user OU.</w:t>
      </w:r>
    </w:p>
    <w:p w:rsidR="00E35A3B" w:rsidRDefault="00E35A3B" w:rsidP="001C7F9A">
      <w:pPr>
        <w:pStyle w:val="ListParagraph"/>
      </w:pPr>
    </w:p>
    <w:p w:rsidR="00E35A3B" w:rsidRDefault="00E35A3B" w:rsidP="001C7F9A">
      <w:pPr>
        <w:pStyle w:val="ListParagraph"/>
      </w:pPr>
      <w:r w:rsidRPr="00E35A3B">
        <w:drawing>
          <wp:inline distT="0" distB="0" distL="0" distR="0" wp14:anchorId="54C6D891" wp14:editId="2105F5AF">
            <wp:extent cx="3859305" cy="1748118"/>
            <wp:effectExtent l="0" t="0" r="8255" b="508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4"/>
                    <a:srcRect l="13131" t="35980" r="36222" b="33432"/>
                    <a:stretch/>
                  </pic:blipFill>
                  <pic:spPr>
                    <a:xfrm>
                      <a:off x="0" y="0"/>
                      <a:ext cx="3859305" cy="1748118"/>
                    </a:xfrm>
                    <a:prstGeom prst="rect">
                      <a:avLst/>
                    </a:prstGeom>
                  </pic:spPr>
                </pic:pic>
              </a:graphicData>
            </a:graphic>
          </wp:inline>
        </w:drawing>
      </w:r>
    </w:p>
    <w:p w:rsidR="00E35A3B" w:rsidRDefault="00E35A3B" w:rsidP="001C7F9A">
      <w:pPr>
        <w:pStyle w:val="ListParagraph"/>
      </w:pPr>
    </w:p>
    <w:p w:rsidR="00E35A3B" w:rsidRDefault="00E35A3B" w:rsidP="001C7F9A">
      <w:pPr>
        <w:pStyle w:val="ListParagraph"/>
      </w:pPr>
      <w:r>
        <w:t xml:space="preserve">Now to disable </w:t>
      </w:r>
      <w:proofErr w:type="spellStart"/>
      <w:r>
        <w:t>cmd:</w:t>
      </w:r>
    </w:p>
    <w:p w:rsidR="00E35A3B" w:rsidRDefault="00E35A3B" w:rsidP="001C7F9A">
      <w:pPr>
        <w:pStyle w:val="ListParagraph"/>
      </w:pPr>
      <w:proofErr w:type="spellEnd"/>
      <w:proofErr w:type="gramStart"/>
      <w:r w:rsidRPr="00E35A3B">
        <w:t>limit</w:t>
      </w:r>
      <w:proofErr w:type="gramEnd"/>
      <w:r w:rsidRPr="00E35A3B">
        <w:t xml:space="preserve"> </w:t>
      </w:r>
      <w:proofErr w:type="spellStart"/>
      <w:r w:rsidRPr="00E35A3B">
        <w:t>usr</w:t>
      </w:r>
      <w:proofErr w:type="spellEnd"/>
      <w:r w:rsidRPr="00E35A3B">
        <w:t>\edit\User Configuration\Administrative Templates\System</w:t>
      </w:r>
    </w:p>
    <w:p w:rsidR="00E35A3B" w:rsidRDefault="00E35A3B" w:rsidP="001C7F9A">
      <w:pPr>
        <w:pStyle w:val="ListParagraph"/>
      </w:pPr>
      <w:r w:rsidRPr="00E35A3B">
        <w:lastRenderedPageBreak/>
        <w:drawing>
          <wp:inline distT="0" distB="0" distL="0" distR="0" wp14:anchorId="5C11A6A0" wp14:editId="1ED43E49">
            <wp:extent cx="3899647" cy="4329953"/>
            <wp:effectExtent l="0" t="0" r="5715"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5"/>
                    <a:srcRect l="24823" t="9883" r="24001" b="14353"/>
                    <a:stretch/>
                  </pic:blipFill>
                  <pic:spPr>
                    <a:xfrm>
                      <a:off x="0" y="0"/>
                      <a:ext cx="3899647" cy="4329953"/>
                    </a:xfrm>
                    <a:prstGeom prst="rect">
                      <a:avLst/>
                    </a:prstGeom>
                  </pic:spPr>
                </pic:pic>
              </a:graphicData>
            </a:graphic>
          </wp:inline>
        </w:drawing>
      </w:r>
    </w:p>
    <w:p w:rsidR="00E35A3B" w:rsidRDefault="00E35A3B" w:rsidP="001C7F9A">
      <w:pPr>
        <w:pStyle w:val="ListParagraph"/>
      </w:pPr>
    </w:p>
    <w:p w:rsidR="00E35A3B" w:rsidRDefault="00E35A3B" w:rsidP="001C7F9A">
      <w:pPr>
        <w:pStyle w:val="ListParagraph"/>
      </w:pPr>
      <w:r>
        <w:t>Now to disable right click:</w:t>
      </w:r>
    </w:p>
    <w:p w:rsidR="00E35A3B" w:rsidRDefault="00E35A3B" w:rsidP="001C7F9A">
      <w:pPr>
        <w:pStyle w:val="ListParagraph"/>
      </w:pPr>
      <w:r w:rsidRPr="00E35A3B">
        <w:t>User Configuration -&gt; Administrative Templates -&gt; Windows Components -&gt; Windows Explorer -&gt; Remove Windows Explorer's Default Context Menu</w:t>
      </w:r>
    </w:p>
    <w:p w:rsidR="00E35A3B" w:rsidRDefault="00E35A3B" w:rsidP="001C7F9A">
      <w:pPr>
        <w:pStyle w:val="ListParagraph"/>
      </w:pPr>
    </w:p>
    <w:p w:rsidR="00E35A3B" w:rsidRDefault="00E35A3B" w:rsidP="001C7F9A">
      <w:pPr>
        <w:pStyle w:val="ListParagraph"/>
      </w:pPr>
      <w:r w:rsidRPr="00E35A3B">
        <w:lastRenderedPageBreak/>
        <w:drawing>
          <wp:inline distT="0" distB="0" distL="0" distR="0" wp14:anchorId="30127DEB" wp14:editId="45D2BBCE">
            <wp:extent cx="3913095" cy="4303058"/>
            <wp:effectExtent l="0" t="0" r="0" b="254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6"/>
                    <a:srcRect l="24293" t="10409" r="24354" b="14297"/>
                    <a:stretch/>
                  </pic:blipFill>
                  <pic:spPr>
                    <a:xfrm>
                      <a:off x="0" y="0"/>
                      <a:ext cx="3913095" cy="4303058"/>
                    </a:xfrm>
                    <a:prstGeom prst="rect">
                      <a:avLst/>
                    </a:prstGeom>
                  </pic:spPr>
                </pic:pic>
              </a:graphicData>
            </a:graphic>
          </wp:inline>
        </w:drawing>
      </w:r>
    </w:p>
    <w:p w:rsidR="00E35A3B" w:rsidRDefault="00E35A3B" w:rsidP="001C7F9A">
      <w:pPr>
        <w:pStyle w:val="ListParagraph"/>
      </w:pPr>
    </w:p>
    <w:p w:rsidR="00E35A3B" w:rsidRDefault="00E35A3B" w:rsidP="001C7F9A">
      <w:pPr>
        <w:pStyle w:val="ListParagraph"/>
      </w:pPr>
      <w:r>
        <w:t>Now to disable install:</w:t>
      </w:r>
    </w:p>
    <w:p w:rsidR="00B87E50" w:rsidRPr="00B87E50" w:rsidRDefault="00E35A3B" w:rsidP="00B87E50">
      <w:pPr>
        <w:pStyle w:val="ListParagraph"/>
        <w:rPr>
          <w:b/>
          <w:bCs/>
        </w:rPr>
      </w:pPr>
      <w:proofErr w:type="gramStart"/>
      <w:r w:rsidRPr="00E35A3B">
        <w:lastRenderedPageBreak/>
        <w:t>user</w:t>
      </w:r>
      <w:proofErr w:type="gramEnd"/>
      <w:r w:rsidRPr="00E35A3B">
        <w:t xml:space="preserve"> Configuration &gt; Administrative templates &gt; Windows Components &gt; Windows Installer&gt;</w:t>
      </w:r>
      <w:r w:rsidRPr="00E35A3B">
        <w:rPr>
          <w:b/>
          <w:bCs/>
        </w:rPr>
        <w:t>Always install with elevated privileges</w:t>
      </w:r>
      <w:r w:rsidR="00B87E50" w:rsidRPr="00E35A3B">
        <w:drawing>
          <wp:inline distT="0" distB="0" distL="0" distR="0" wp14:anchorId="4FD17837" wp14:editId="31FDAE3F">
            <wp:extent cx="3939988" cy="4289612"/>
            <wp:effectExtent l="0" t="0" r="381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7"/>
                    <a:srcRect l="24534" t="10641" r="23760" b="14300"/>
                    <a:stretch/>
                  </pic:blipFill>
                  <pic:spPr>
                    <a:xfrm>
                      <a:off x="0" y="0"/>
                      <a:ext cx="3939988" cy="4289612"/>
                    </a:xfrm>
                    <a:prstGeom prst="rect">
                      <a:avLst/>
                    </a:prstGeom>
                  </pic:spPr>
                </pic:pic>
              </a:graphicData>
            </a:graphic>
          </wp:inline>
        </w:drawing>
      </w:r>
    </w:p>
    <w:p w:rsidR="00E35A3B" w:rsidRDefault="00E35A3B" w:rsidP="001C7F9A">
      <w:pPr>
        <w:pStyle w:val="ListParagraph"/>
        <w:rPr>
          <w:b/>
          <w:bCs/>
        </w:rPr>
      </w:pPr>
    </w:p>
    <w:p w:rsidR="00E35A3B" w:rsidRDefault="00E35A3B" w:rsidP="001C7F9A">
      <w:pPr>
        <w:pStyle w:val="ListParagraph"/>
        <w:rPr>
          <w:b/>
          <w:bCs/>
        </w:rPr>
      </w:pPr>
    </w:p>
    <w:p w:rsidR="00E35A3B" w:rsidRDefault="00E35A3B" w:rsidP="001C7F9A">
      <w:pPr>
        <w:pStyle w:val="ListParagraph"/>
        <w:rPr>
          <w:b/>
          <w:bCs/>
        </w:rPr>
      </w:pPr>
      <w:r w:rsidRPr="00E35A3B">
        <w:rPr>
          <w:b/>
          <w:bCs/>
        </w:rPr>
        <w:t xml:space="preserve">               Now we will create an user in each organization </w:t>
      </w:r>
      <w:proofErr w:type="gramStart"/>
      <w:r w:rsidRPr="00E35A3B">
        <w:rPr>
          <w:b/>
          <w:bCs/>
        </w:rPr>
        <w:t>unit(</w:t>
      </w:r>
      <w:proofErr w:type="gramEnd"/>
      <w:r w:rsidRPr="00E35A3B">
        <w:rPr>
          <w:b/>
          <w:bCs/>
        </w:rPr>
        <w:t>OU)</w:t>
      </w:r>
      <w:r>
        <w:rPr>
          <w:b/>
          <w:bCs/>
        </w:rPr>
        <w:t>::</w:t>
      </w:r>
    </w:p>
    <w:p w:rsidR="00E35A3B" w:rsidRDefault="00E35A3B" w:rsidP="001C7F9A">
      <w:pPr>
        <w:pStyle w:val="ListParagraph"/>
        <w:rPr>
          <w:b/>
          <w:bCs/>
        </w:rPr>
      </w:pPr>
      <w:r>
        <w:rPr>
          <w:b/>
          <w:bCs/>
        </w:rPr>
        <w:t>Go to the OU -&gt;right lick-&gt;new-&gt;user</w:t>
      </w:r>
    </w:p>
    <w:p w:rsidR="00E35A3B" w:rsidRDefault="00E35A3B" w:rsidP="001C7F9A">
      <w:pPr>
        <w:pStyle w:val="ListParagraph"/>
        <w:rPr>
          <w:b/>
          <w:bCs/>
        </w:rPr>
      </w:pPr>
      <w:proofErr w:type="gramStart"/>
      <w:r>
        <w:rPr>
          <w:b/>
          <w:bCs/>
        </w:rPr>
        <w:t>For  OU</w:t>
      </w:r>
      <w:proofErr w:type="gramEnd"/>
      <w:r>
        <w:rPr>
          <w:b/>
          <w:bCs/>
        </w:rPr>
        <w:t xml:space="preserve"> Administrator we create user whose user name  called </w:t>
      </w:r>
      <w:proofErr w:type="spellStart"/>
      <w:r>
        <w:rPr>
          <w:b/>
          <w:bCs/>
        </w:rPr>
        <w:t>zahraauser</w:t>
      </w:r>
      <w:proofErr w:type="spellEnd"/>
      <w:r>
        <w:rPr>
          <w:b/>
          <w:bCs/>
        </w:rPr>
        <w:t xml:space="preserve"> and for the other OU we call it </w:t>
      </w:r>
      <w:proofErr w:type="spellStart"/>
      <w:r>
        <w:rPr>
          <w:b/>
          <w:bCs/>
        </w:rPr>
        <w:t>kadiuser</w:t>
      </w:r>
      <w:proofErr w:type="spellEnd"/>
    </w:p>
    <w:p w:rsidR="00E35A3B" w:rsidRDefault="00E35A3B" w:rsidP="001C7F9A">
      <w:pPr>
        <w:pStyle w:val="ListParagraph"/>
        <w:rPr>
          <w:b/>
          <w:bCs/>
        </w:rPr>
      </w:pPr>
      <w:r w:rsidRPr="00E35A3B">
        <w:rPr>
          <w:b/>
          <w:bCs/>
        </w:rPr>
        <w:lastRenderedPageBreak/>
        <w:drawing>
          <wp:inline distT="0" distB="0" distL="0" distR="0" wp14:anchorId="0EF32593" wp14:editId="7BAC255C">
            <wp:extent cx="3617259" cy="3550024"/>
            <wp:effectExtent l="38100" t="0" r="40640" b="3175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8"/>
                    <a:srcRect l="35262" t="17721" r="9042" b="20161"/>
                    <a:stretch/>
                  </pic:blipFill>
                  <pic:spPr>
                    <a:xfrm>
                      <a:off x="0" y="0"/>
                      <a:ext cx="3617259" cy="3550024"/>
                    </a:xfrm>
                    <a:prstGeom prst="rect">
                      <a:avLst/>
                    </a:prstGeom>
                    <a:effectLst>
                      <a:outerShdw blurRad="50800" dist="50800" dir="5400000" algn="ctr" rotWithShape="0">
                        <a:srgbClr val="000000">
                          <a:alpha val="0"/>
                        </a:srgbClr>
                      </a:outerShdw>
                    </a:effectLst>
                  </pic:spPr>
                </pic:pic>
              </a:graphicData>
            </a:graphic>
          </wp:inline>
        </w:drawing>
      </w:r>
    </w:p>
    <w:p w:rsidR="00E35A3B" w:rsidRDefault="00B87E50" w:rsidP="001C7F9A">
      <w:pPr>
        <w:pStyle w:val="ListParagraph"/>
      </w:pPr>
      <w:proofErr w:type="gramStart"/>
      <w:r w:rsidRPr="00B87E50">
        <w:t>Now  to</w:t>
      </w:r>
      <w:proofErr w:type="gramEnd"/>
      <w:r w:rsidRPr="00B87E50">
        <w:t xml:space="preserve"> Join </w:t>
      </w:r>
      <w:proofErr w:type="spellStart"/>
      <w:r w:rsidRPr="00B87E50">
        <w:t>Vmachines</w:t>
      </w:r>
      <w:proofErr w:type="spellEnd"/>
      <w:r w:rsidRPr="00B87E50">
        <w:t xml:space="preserve"> to domain : we set the VM settings (Network Adapter)</w:t>
      </w:r>
      <w:r>
        <w:t xml:space="preserve"> as Custom and we  and we adjust the two VMs on the </w:t>
      </w:r>
      <w:proofErr w:type="spellStart"/>
      <w:r>
        <w:t>lan</w:t>
      </w:r>
      <w:proofErr w:type="spellEnd"/>
      <w:r>
        <w:t xml:space="preserve"> (Vnet2)</w:t>
      </w:r>
    </w:p>
    <w:p w:rsidR="00B87E50" w:rsidRPr="00B87E50" w:rsidRDefault="00B87E50" w:rsidP="001C7F9A">
      <w:pPr>
        <w:pStyle w:val="ListParagraph"/>
        <w:rPr>
          <w:b/>
          <w:sz w:val="40"/>
          <w:szCs w:val="40"/>
        </w:rPr>
      </w:pPr>
      <w:r w:rsidRPr="00B87E50">
        <w:rPr>
          <w:b/>
          <w:sz w:val="40"/>
          <w:szCs w:val="40"/>
        </w:rPr>
        <w:t>Connecting PC to Domain:</w:t>
      </w:r>
    </w:p>
    <w:p w:rsidR="00B87E50" w:rsidRDefault="00B87E50" w:rsidP="001C7F9A">
      <w:pPr>
        <w:pStyle w:val="ListParagraph"/>
      </w:pPr>
      <w:r w:rsidRPr="00B87E50">
        <w:t>Now to connect PC1(windows7) to the active directory domain :1-click start button select control panel -&gt; system 2-click change setting and click PC name and after that click change  add Pc description and domain name</w:t>
      </w:r>
    </w:p>
    <w:p w:rsidR="00B87E50" w:rsidRDefault="00B87E50" w:rsidP="001C7F9A">
      <w:pPr>
        <w:pStyle w:val="ListParagraph"/>
      </w:pPr>
      <w:r w:rsidRPr="00B87E50">
        <w:lastRenderedPageBreak/>
        <w:drawing>
          <wp:inline distT="0" distB="0" distL="0" distR="0" wp14:anchorId="78BD6DDF" wp14:editId="54C8C92D">
            <wp:extent cx="5801784" cy="4351338"/>
            <wp:effectExtent l="0" t="0" r="8890" b="0"/>
            <wp:docPr id="3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9"/>
                    <a:stretch>
                      <a:fillRect/>
                    </a:stretch>
                  </pic:blipFill>
                  <pic:spPr>
                    <a:xfrm>
                      <a:off x="0" y="0"/>
                      <a:ext cx="5801784" cy="4351338"/>
                    </a:xfrm>
                    <a:prstGeom prst="rect">
                      <a:avLst/>
                    </a:prstGeom>
                  </pic:spPr>
                </pic:pic>
              </a:graphicData>
            </a:graphic>
          </wp:inline>
        </w:drawing>
      </w:r>
    </w:p>
    <w:p w:rsidR="00B87E50" w:rsidRDefault="00B87E50" w:rsidP="001C7F9A">
      <w:pPr>
        <w:pStyle w:val="ListParagraph"/>
      </w:pPr>
    </w:p>
    <w:p w:rsidR="00B87E50" w:rsidRDefault="00B87E50" w:rsidP="001C7F9A">
      <w:pPr>
        <w:pStyle w:val="ListParagraph"/>
      </w:pPr>
    </w:p>
    <w:p w:rsidR="00B87E50" w:rsidRDefault="00B87E50" w:rsidP="001C7F9A">
      <w:pPr>
        <w:pStyle w:val="ListParagraph"/>
      </w:pPr>
      <w:r w:rsidRPr="00B87E50">
        <w:drawing>
          <wp:inline distT="0" distB="0" distL="0" distR="0" wp14:anchorId="1147C14B" wp14:editId="08825893">
            <wp:extent cx="3899648" cy="2057400"/>
            <wp:effectExtent l="0" t="0" r="5715"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0">
                      <a:extLst>
                        <a:ext uri="{28A0092B-C50C-407E-A947-70E740481C1C}">
                          <a14:useLocalDpi xmlns:a14="http://schemas.microsoft.com/office/drawing/2010/main" val="0"/>
                        </a:ext>
                      </a:extLst>
                    </a:blip>
                    <a:srcRect l="11716" t="33922" r="45637" b="36078"/>
                    <a:stretch/>
                  </pic:blipFill>
                  <pic:spPr>
                    <a:xfrm>
                      <a:off x="0" y="0"/>
                      <a:ext cx="3899648" cy="2057400"/>
                    </a:xfrm>
                    <a:prstGeom prst="rect">
                      <a:avLst/>
                    </a:prstGeom>
                  </pic:spPr>
                </pic:pic>
              </a:graphicData>
            </a:graphic>
          </wp:inline>
        </w:drawing>
      </w:r>
    </w:p>
    <w:p w:rsidR="00B87E50" w:rsidRDefault="00B87E50" w:rsidP="001C7F9A">
      <w:pPr>
        <w:pStyle w:val="ListParagraph"/>
      </w:pPr>
    </w:p>
    <w:p w:rsidR="00B87E50" w:rsidRDefault="00B87E50" w:rsidP="001C7F9A">
      <w:pPr>
        <w:pStyle w:val="ListParagraph"/>
      </w:pPr>
      <w:r w:rsidRPr="00B87E50">
        <w:lastRenderedPageBreak/>
        <w:drawing>
          <wp:inline distT="0" distB="0" distL="0" distR="0" wp14:anchorId="14B113F2" wp14:editId="68B82753">
            <wp:extent cx="4141695" cy="1479176"/>
            <wp:effectExtent l="0" t="0" r="0" b="6985"/>
            <wp:docPr id="3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41">
                      <a:extLst>
                        <a:ext uri="{28A0092B-C50C-407E-A947-70E740481C1C}">
                          <a14:useLocalDpi xmlns:a14="http://schemas.microsoft.com/office/drawing/2010/main" val="0"/>
                        </a:ext>
                      </a:extLst>
                    </a:blip>
                    <a:srcRect l="18067" t="39288" r="33963" b="37869"/>
                    <a:stretch/>
                  </pic:blipFill>
                  <pic:spPr>
                    <a:xfrm>
                      <a:off x="0" y="0"/>
                      <a:ext cx="4141695" cy="1479176"/>
                    </a:xfrm>
                    <a:prstGeom prst="rect">
                      <a:avLst/>
                    </a:prstGeom>
                  </pic:spPr>
                </pic:pic>
              </a:graphicData>
            </a:graphic>
          </wp:inline>
        </w:drawing>
      </w:r>
    </w:p>
    <w:p w:rsidR="00B87E50" w:rsidRDefault="00B87E50" w:rsidP="001C7F9A">
      <w:pPr>
        <w:pStyle w:val="ListParagraph"/>
      </w:pPr>
      <w:r w:rsidRPr="00B87E50">
        <w:t>After doing all those steps Windows 7 VM is connected after entering the user name and password for my organizational units’ account and clicking ok then res</w:t>
      </w:r>
      <w:r>
        <w:t>tarting the machine at the end.</w:t>
      </w:r>
    </w:p>
    <w:p w:rsidR="00B87E50" w:rsidRDefault="00B87E50" w:rsidP="001C7F9A">
      <w:pPr>
        <w:pStyle w:val="ListParagraph"/>
      </w:pPr>
    </w:p>
    <w:p w:rsidR="00B87E50" w:rsidRDefault="00B87E50" w:rsidP="001C7F9A">
      <w:pPr>
        <w:pStyle w:val="ListParagraph"/>
      </w:pPr>
      <w:r w:rsidRPr="00B87E50">
        <w:t>And now we want to connect another PC to the second organization unit.</w:t>
      </w:r>
    </w:p>
    <w:p w:rsidR="00B87E50" w:rsidRDefault="00B87E50" w:rsidP="001C7F9A">
      <w:pPr>
        <w:pStyle w:val="ListParagraph"/>
        <w:rPr>
          <w:rFonts w:ascii="Calibri" w:hAnsi="Calibri" w:cs="Calibri"/>
          <w:lang w:val="en"/>
        </w:rPr>
      </w:pPr>
      <w:proofErr w:type="gramStart"/>
      <w:r>
        <w:rPr>
          <w:rFonts w:ascii="Calibri" w:hAnsi="Calibri" w:cs="Calibri"/>
          <w:lang w:val="en"/>
        </w:rPr>
        <w:t>Now  to</w:t>
      </w:r>
      <w:proofErr w:type="gramEnd"/>
      <w:r>
        <w:rPr>
          <w:rFonts w:ascii="Calibri" w:hAnsi="Calibri" w:cs="Calibri"/>
          <w:lang w:val="en"/>
        </w:rPr>
        <w:t xml:space="preserve"> connect the second PC which is windows 10 to the active directory domain ,we use </w:t>
      </w:r>
      <w:r>
        <w:rPr>
          <w:rFonts w:ascii="Calibri" w:hAnsi="Calibri" w:cs="Calibri"/>
          <w:lang w:val="en"/>
        </w:rPr>
        <w:t>the same way as we used it to c</w:t>
      </w:r>
      <w:r>
        <w:rPr>
          <w:rFonts w:ascii="Calibri" w:hAnsi="Calibri" w:cs="Calibri"/>
          <w:lang w:val="en"/>
        </w:rPr>
        <w:t>o</w:t>
      </w:r>
      <w:r>
        <w:rPr>
          <w:rFonts w:ascii="Calibri" w:hAnsi="Calibri" w:cs="Calibri"/>
          <w:lang w:val="en"/>
        </w:rPr>
        <w:t>n</w:t>
      </w:r>
      <w:r>
        <w:rPr>
          <w:rFonts w:ascii="Calibri" w:hAnsi="Calibri" w:cs="Calibri"/>
          <w:lang w:val="en"/>
        </w:rPr>
        <w:t>nect pc1 to the domain which is CONTROL PANEL-&gt;SYSTEM-&gt;CHANGE SETTING -&gt;CHANGE then we enter name of computer(PC2) and the domain(internal.example.com)-&gt;press OK. We get on our screen a notification to enter the user name and the password</w:t>
      </w:r>
    </w:p>
    <w:p w:rsidR="00B87E50" w:rsidRDefault="00B87E50" w:rsidP="001C7F9A">
      <w:pPr>
        <w:pStyle w:val="ListParagraph"/>
      </w:pPr>
      <w:r w:rsidRPr="00F9751F">
        <w:rPr>
          <w:rFonts w:ascii="Calibri" w:hAnsi="Calibri" w:cs="Calibri"/>
          <w:noProof/>
        </w:rPr>
        <w:drawing>
          <wp:inline distT="0" distB="0" distL="0" distR="0" wp14:anchorId="5147FD38" wp14:editId="51CA2CE0">
            <wp:extent cx="5486400" cy="3524250"/>
            <wp:effectExtent l="0" t="0" r="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t="13426"/>
                    <a:stretch>
                      <a:fillRect/>
                    </a:stretch>
                  </pic:blipFill>
                  <pic:spPr bwMode="auto">
                    <a:xfrm>
                      <a:off x="0" y="0"/>
                      <a:ext cx="5486400" cy="3524250"/>
                    </a:xfrm>
                    <a:prstGeom prst="rect">
                      <a:avLst/>
                    </a:prstGeom>
                    <a:noFill/>
                    <a:ln>
                      <a:noFill/>
                    </a:ln>
                  </pic:spPr>
                </pic:pic>
              </a:graphicData>
            </a:graphic>
          </wp:inline>
        </w:drawing>
      </w:r>
    </w:p>
    <w:p w:rsidR="00411996" w:rsidRDefault="00411996" w:rsidP="00411996">
      <w:pPr>
        <w:widowControl w:val="0"/>
        <w:autoSpaceDE w:val="0"/>
        <w:autoSpaceDN w:val="0"/>
        <w:adjustRightInd w:val="0"/>
        <w:spacing w:after="200" w:line="240" w:lineRule="auto"/>
        <w:rPr>
          <w:rFonts w:ascii="Calibri" w:hAnsi="Calibri" w:cs="Calibri"/>
          <w:lang w:val="en"/>
        </w:rPr>
      </w:pPr>
      <w:r>
        <w:rPr>
          <w:rFonts w:ascii="Calibri" w:hAnsi="Calibri" w:cs="Calibri"/>
          <w:lang w:val="en"/>
        </w:rPr>
        <w:t xml:space="preserve">.AS a </w:t>
      </w:r>
      <w:proofErr w:type="gramStart"/>
      <w:r>
        <w:rPr>
          <w:rFonts w:ascii="Calibri" w:hAnsi="Calibri" w:cs="Calibri"/>
          <w:lang w:val="en"/>
        </w:rPr>
        <w:t>result ,it</w:t>
      </w:r>
      <w:proofErr w:type="gramEnd"/>
      <w:r>
        <w:rPr>
          <w:rFonts w:ascii="Calibri" w:hAnsi="Calibri" w:cs="Calibri"/>
          <w:lang w:val="en"/>
        </w:rPr>
        <w:t xml:space="preserve"> is done and the PC is connected to the domain.</w:t>
      </w:r>
    </w:p>
    <w:p w:rsidR="00411996" w:rsidRDefault="00411996" w:rsidP="001C7F9A">
      <w:pPr>
        <w:pStyle w:val="ListParagraph"/>
      </w:pPr>
      <w:r w:rsidRPr="00F9751F">
        <w:rPr>
          <w:rFonts w:ascii="Calibri" w:hAnsi="Calibri" w:cs="Calibri"/>
          <w:noProof/>
        </w:rPr>
        <w:lastRenderedPageBreak/>
        <w:drawing>
          <wp:inline distT="0" distB="0" distL="0" distR="0" wp14:anchorId="58C43B6A" wp14:editId="7B28499D">
            <wp:extent cx="5486400" cy="1685925"/>
            <wp:effectExtent l="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t="34491" b="24538"/>
                    <a:stretch>
                      <a:fillRect/>
                    </a:stretch>
                  </pic:blipFill>
                  <pic:spPr bwMode="auto">
                    <a:xfrm>
                      <a:off x="0" y="0"/>
                      <a:ext cx="5486400" cy="1685925"/>
                    </a:xfrm>
                    <a:prstGeom prst="rect">
                      <a:avLst/>
                    </a:prstGeom>
                    <a:noFill/>
                    <a:ln>
                      <a:noFill/>
                    </a:ln>
                  </pic:spPr>
                </pic:pic>
              </a:graphicData>
            </a:graphic>
          </wp:inline>
        </w:drawing>
      </w:r>
      <w:bookmarkStart w:id="0" w:name="_GoBack"/>
      <w:bookmarkEnd w:id="0"/>
    </w:p>
    <w:sectPr w:rsidR="00411996">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7AA96B2E"/>
    <w:multiLevelType w:val="hybridMultilevel"/>
    <w:tmpl w:val="CDB05F5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2C77"/>
    <w:rsid w:val="001C7F9A"/>
    <w:rsid w:val="001E7FCA"/>
    <w:rsid w:val="00315706"/>
    <w:rsid w:val="00411996"/>
    <w:rsid w:val="0047555C"/>
    <w:rsid w:val="007763A2"/>
    <w:rsid w:val="00881477"/>
    <w:rsid w:val="00944EFE"/>
    <w:rsid w:val="00B87E50"/>
    <w:rsid w:val="00BA580E"/>
    <w:rsid w:val="00C62C77"/>
    <w:rsid w:val="00E35A3B"/>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55D284-DCA8-4FD4-8933-C678F3A8A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semiHidden/>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684279">
      <w:bodyDiv w:val="1"/>
      <w:marLeft w:val="0"/>
      <w:marRight w:val="0"/>
      <w:marTop w:val="0"/>
      <w:marBottom w:val="0"/>
      <w:divBdr>
        <w:top w:val="none" w:sz="0" w:space="0" w:color="auto"/>
        <w:left w:val="none" w:sz="0" w:space="0" w:color="auto"/>
        <w:bottom w:val="none" w:sz="0" w:space="0" w:color="auto"/>
        <w:right w:val="none" w:sz="0" w:space="0" w:color="auto"/>
      </w:divBdr>
    </w:div>
    <w:div w:id="1987977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jradeh\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88</TotalTime>
  <Pages>33</Pages>
  <Words>1116</Words>
  <Characters>6364</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keywords/>
  <cp:lastModifiedBy>zahraa</cp:lastModifiedBy>
  <cp:revision>3</cp:revision>
  <dcterms:created xsi:type="dcterms:W3CDTF">2016-05-22T13:36:00Z</dcterms:created>
  <dcterms:modified xsi:type="dcterms:W3CDTF">2016-05-25T18:49:00Z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